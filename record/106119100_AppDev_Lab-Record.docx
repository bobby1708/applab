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C3967" w14:textId="77777777" w:rsidR="00371CDC" w:rsidRDefault="00371CDC" w:rsidP="00371CD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9264" behindDoc="1" locked="0" layoutInCell="1" allowOverlap="1" wp14:anchorId="6D714C69" wp14:editId="2E8D59D9">
            <wp:simplePos x="0" y="0"/>
            <wp:positionH relativeFrom="margin">
              <wp:posOffset>6927</wp:posOffset>
            </wp:positionH>
            <wp:positionV relativeFrom="margin">
              <wp:posOffset>0</wp:posOffset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532CF0" w14:textId="77777777" w:rsidR="00371CDC" w:rsidRDefault="00371CDC" w:rsidP="00371CDC">
      <w:pPr>
        <w:pStyle w:val="GraphicAncho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42"/>
        <w:gridCol w:w="2198"/>
        <w:gridCol w:w="57"/>
        <w:gridCol w:w="5995"/>
        <w:gridCol w:w="68"/>
        <w:gridCol w:w="2172"/>
        <w:gridCol w:w="158"/>
      </w:tblGrid>
      <w:tr w:rsidR="00371CDC" w14:paraId="51545A51" w14:textId="77777777" w:rsidTr="009E4223">
        <w:trPr>
          <w:trHeight w:val="888"/>
        </w:trPr>
        <w:tc>
          <w:tcPr>
            <w:tcW w:w="10790" w:type="dxa"/>
            <w:gridSpan w:val="7"/>
          </w:tcPr>
          <w:p w14:paraId="73EFCB3A" w14:textId="77777777" w:rsidR="00371CDC" w:rsidRPr="001A7A17" w:rsidRDefault="00371CDC" w:rsidP="009E4223">
            <w:pPr>
              <w:rPr>
                <w:sz w:val="40"/>
                <w:szCs w:val="40"/>
              </w:rPr>
            </w:pPr>
            <w:r w:rsidRPr="001A7A17">
              <w:rPr>
                <w:color w:val="FF0000"/>
                <w:sz w:val="40"/>
                <w:szCs w:val="40"/>
                <w:highlight w:val="yellow"/>
              </w:rPr>
              <w:t xml:space="preserve">Date : </w:t>
            </w:r>
            <w:r>
              <w:rPr>
                <w:color w:val="FF0000"/>
                <w:sz w:val="40"/>
                <w:szCs w:val="40"/>
                <w:highlight w:val="yellow"/>
              </w:rPr>
              <w:t>27</w:t>
            </w:r>
            <w:r w:rsidRPr="001A7A17">
              <w:rPr>
                <w:color w:val="FF0000"/>
                <w:sz w:val="40"/>
                <w:szCs w:val="40"/>
                <w:highlight w:val="yellow"/>
              </w:rPr>
              <w:t>/0</w:t>
            </w:r>
            <w:r>
              <w:rPr>
                <w:color w:val="FF0000"/>
                <w:sz w:val="40"/>
                <w:szCs w:val="40"/>
                <w:highlight w:val="yellow"/>
              </w:rPr>
              <w:t>4</w:t>
            </w:r>
            <w:r w:rsidRPr="001A7A17">
              <w:rPr>
                <w:color w:val="FF0000"/>
                <w:sz w:val="40"/>
                <w:szCs w:val="40"/>
                <w:highlight w:val="yellow"/>
              </w:rPr>
              <w:t>/2022</w:t>
            </w:r>
          </w:p>
        </w:tc>
      </w:tr>
      <w:tr w:rsidR="00371CDC" w14:paraId="0FA67ED9" w14:textId="77777777" w:rsidTr="009E4223">
        <w:trPr>
          <w:trHeight w:val="2783"/>
        </w:trPr>
        <w:tc>
          <w:tcPr>
            <w:tcW w:w="142" w:type="dxa"/>
            <w:tcBorders>
              <w:right w:val="single" w:sz="18" w:space="0" w:color="476166" w:themeColor="accent1"/>
            </w:tcBorders>
          </w:tcPr>
          <w:p w14:paraId="2C19C525" w14:textId="77777777" w:rsidR="00371CDC" w:rsidRDefault="00371CDC" w:rsidP="009E4223"/>
        </w:tc>
        <w:tc>
          <w:tcPr>
            <w:tcW w:w="10490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3ACEF9C" w14:textId="77777777" w:rsidR="00371CDC" w:rsidRDefault="00371CDC" w:rsidP="009E4223">
            <w:pPr>
              <w:jc w:val="center"/>
              <w:rPr>
                <w:sz w:val="64"/>
                <w:szCs w:val="64"/>
              </w:rPr>
            </w:pPr>
          </w:p>
          <w:p w14:paraId="4C712556" w14:textId="77777777" w:rsidR="00371CDC" w:rsidRPr="0032356B" w:rsidRDefault="00371CDC" w:rsidP="009E4223">
            <w:pPr>
              <w:jc w:val="center"/>
              <w:rPr>
                <w:b/>
                <w:bCs/>
                <w:sz w:val="64"/>
                <w:szCs w:val="64"/>
              </w:rPr>
            </w:pPr>
            <w:r w:rsidRPr="0032356B">
              <w:rPr>
                <w:b/>
                <w:bCs/>
                <w:sz w:val="64"/>
                <w:szCs w:val="64"/>
              </w:rPr>
              <w:t>CSLR62</w:t>
            </w:r>
          </w:p>
          <w:p w14:paraId="2BB24336" w14:textId="77777777" w:rsidR="00371CDC" w:rsidRPr="0032356B" w:rsidRDefault="00371CDC" w:rsidP="009E4223">
            <w:pPr>
              <w:jc w:val="center"/>
              <w:rPr>
                <w:sz w:val="4"/>
                <w:szCs w:val="4"/>
              </w:rPr>
            </w:pPr>
          </w:p>
          <w:p w14:paraId="70C948D4" w14:textId="77777777" w:rsidR="00371CDC" w:rsidRDefault="00371CDC" w:rsidP="009E4223">
            <w:pPr>
              <w:jc w:val="center"/>
              <w:rPr>
                <w:sz w:val="64"/>
                <w:szCs w:val="64"/>
              </w:rPr>
            </w:pPr>
            <w:r w:rsidRPr="0032356B">
              <w:rPr>
                <w:sz w:val="64"/>
                <w:szCs w:val="64"/>
              </w:rPr>
              <w:t>App Development</w:t>
            </w:r>
            <w:r>
              <w:rPr>
                <w:sz w:val="64"/>
                <w:szCs w:val="64"/>
              </w:rPr>
              <w:t xml:space="preserve"> </w:t>
            </w:r>
            <w:r w:rsidRPr="0032356B">
              <w:rPr>
                <w:sz w:val="64"/>
                <w:szCs w:val="64"/>
              </w:rPr>
              <w:t>Laboratory</w:t>
            </w:r>
          </w:p>
          <w:p w14:paraId="74FBE187" w14:textId="77777777" w:rsidR="00371CDC" w:rsidRPr="0032356B" w:rsidRDefault="00371CDC" w:rsidP="009E4223">
            <w:pPr>
              <w:jc w:val="center"/>
              <w:rPr>
                <w:rFonts w:ascii="Sagona Book" w:hAnsi="Sagona Book"/>
                <w:b/>
                <w:bCs/>
                <w:sz w:val="64"/>
                <w:szCs w:val="64"/>
                <w:u w:val="single"/>
              </w:rPr>
            </w:pPr>
            <w:r w:rsidRPr="0032356B">
              <w:rPr>
                <w:rFonts w:ascii="Sagona Book" w:hAnsi="Sagona Book"/>
                <w:b/>
                <w:bCs/>
                <w:sz w:val="64"/>
                <w:szCs w:val="64"/>
              </w:rPr>
              <w:t>Record File</w:t>
            </w:r>
          </w:p>
        </w:tc>
        <w:tc>
          <w:tcPr>
            <w:tcW w:w="158" w:type="dxa"/>
            <w:tcBorders>
              <w:left w:val="single" w:sz="18" w:space="0" w:color="476166" w:themeColor="accent1"/>
            </w:tcBorders>
          </w:tcPr>
          <w:p w14:paraId="7E07E343" w14:textId="77777777" w:rsidR="00371CDC" w:rsidRDefault="00371CDC" w:rsidP="009E4223"/>
        </w:tc>
      </w:tr>
      <w:tr w:rsidR="00371CDC" w14:paraId="78F1108F" w14:textId="77777777" w:rsidTr="009E4223">
        <w:trPr>
          <w:trHeight w:val="1837"/>
        </w:trPr>
        <w:tc>
          <w:tcPr>
            <w:tcW w:w="142" w:type="dxa"/>
          </w:tcPr>
          <w:p w14:paraId="015D07E7" w14:textId="77777777" w:rsidR="00371CDC" w:rsidRDefault="00371CDC" w:rsidP="009E4223"/>
        </w:tc>
        <w:tc>
          <w:tcPr>
            <w:tcW w:w="10490" w:type="dxa"/>
            <w:gridSpan w:val="5"/>
          </w:tcPr>
          <w:p w14:paraId="6904DDD1" w14:textId="77777777" w:rsidR="00371CDC" w:rsidRDefault="00371CDC" w:rsidP="009E4223"/>
        </w:tc>
        <w:tc>
          <w:tcPr>
            <w:tcW w:w="158" w:type="dxa"/>
          </w:tcPr>
          <w:p w14:paraId="7ABE7DE7" w14:textId="77777777" w:rsidR="00371CDC" w:rsidRDefault="00371CDC" w:rsidP="009E4223"/>
        </w:tc>
      </w:tr>
      <w:tr w:rsidR="00371CDC" w14:paraId="67155297" w14:textId="77777777" w:rsidTr="009E4223">
        <w:trPr>
          <w:trHeight w:val="929"/>
        </w:trPr>
        <w:tc>
          <w:tcPr>
            <w:tcW w:w="2397" w:type="dxa"/>
            <w:gridSpan w:val="3"/>
          </w:tcPr>
          <w:p w14:paraId="531531B6" w14:textId="77777777" w:rsidR="00371CDC" w:rsidRDefault="00371CDC" w:rsidP="009E4223"/>
        </w:tc>
        <w:tc>
          <w:tcPr>
            <w:tcW w:w="5995" w:type="dxa"/>
            <w:shd w:val="clear" w:color="auto" w:fill="FFFFFF" w:themeFill="background1"/>
          </w:tcPr>
          <w:p w14:paraId="6F210561" w14:textId="77777777" w:rsidR="00371CDC" w:rsidRPr="00DF198B" w:rsidRDefault="00371CDC" w:rsidP="009E4223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3"/>
          </w:tcPr>
          <w:p w14:paraId="60D85A84" w14:textId="77777777" w:rsidR="00371CDC" w:rsidRDefault="00371CDC" w:rsidP="009E4223"/>
        </w:tc>
      </w:tr>
      <w:tr w:rsidR="00371CDC" w14:paraId="508B1A47" w14:textId="77777777" w:rsidTr="009E4223">
        <w:trPr>
          <w:trHeight w:val="1460"/>
        </w:trPr>
        <w:tc>
          <w:tcPr>
            <w:tcW w:w="2397" w:type="dxa"/>
            <w:gridSpan w:val="3"/>
          </w:tcPr>
          <w:p w14:paraId="380E667D" w14:textId="77777777" w:rsidR="00371CDC" w:rsidRDefault="00371CDC" w:rsidP="009E4223"/>
        </w:tc>
        <w:tc>
          <w:tcPr>
            <w:tcW w:w="5995" w:type="dxa"/>
            <w:shd w:val="clear" w:color="auto" w:fill="FFFFFF" w:themeFill="background1"/>
          </w:tcPr>
          <w:p w14:paraId="1B7E9803" w14:textId="77777777" w:rsidR="00371CDC" w:rsidRDefault="00371CDC" w:rsidP="009E4223">
            <w:pPr>
              <w:pStyle w:val="Heading2"/>
              <w:jc w:val="left"/>
            </w:pPr>
            <w:r w:rsidRPr="00092E41">
              <w:rPr>
                <w:b w:val="0"/>
                <w:bCs/>
              </w:rPr>
              <w:t>Roll no.:</w:t>
            </w:r>
            <w:r>
              <w:t xml:space="preserve"> 106119100</w:t>
            </w:r>
          </w:p>
          <w:p w14:paraId="629A7352" w14:textId="77777777" w:rsidR="00371CDC" w:rsidRPr="00CE66ED" w:rsidRDefault="00371CDC" w:rsidP="009E4223"/>
          <w:p w14:paraId="5A46EE86" w14:textId="77777777" w:rsidR="00371CDC" w:rsidRDefault="00371CDC" w:rsidP="009E4223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Name:</w:t>
            </w:r>
            <w:r>
              <w:t xml:space="preserve"> Rajneesh Pandey</w:t>
            </w:r>
          </w:p>
          <w:p w14:paraId="6E396D6F" w14:textId="77777777" w:rsidR="00371CDC" w:rsidRPr="00CE66ED" w:rsidRDefault="00371CDC" w:rsidP="009E4223"/>
          <w:p w14:paraId="2C28249A" w14:textId="77777777" w:rsidR="00371CDC" w:rsidRDefault="00371CDC" w:rsidP="009E4223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Section:</w:t>
            </w:r>
            <w:r>
              <w:t xml:space="preserve"> CSE-B</w:t>
            </w:r>
          </w:p>
          <w:p w14:paraId="1B10E35E" w14:textId="77777777" w:rsidR="00371CDC" w:rsidRDefault="00371CDC" w:rsidP="009E4223"/>
          <w:p w14:paraId="71EF4232" w14:textId="77777777" w:rsidR="00371CDC" w:rsidRPr="00CE66ED" w:rsidRDefault="00371CDC" w:rsidP="009E4223"/>
        </w:tc>
        <w:tc>
          <w:tcPr>
            <w:tcW w:w="2398" w:type="dxa"/>
            <w:gridSpan w:val="3"/>
          </w:tcPr>
          <w:p w14:paraId="02CB6916" w14:textId="77777777" w:rsidR="00371CDC" w:rsidRDefault="00371CDC" w:rsidP="009E4223"/>
        </w:tc>
      </w:tr>
      <w:tr w:rsidR="00371CDC" w14:paraId="2197EEEB" w14:textId="77777777" w:rsidTr="009E4223">
        <w:tc>
          <w:tcPr>
            <w:tcW w:w="2340" w:type="dxa"/>
            <w:gridSpan w:val="2"/>
          </w:tcPr>
          <w:p w14:paraId="037BF2DC" w14:textId="77777777" w:rsidR="00371CDC" w:rsidRDefault="00371CDC" w:rsidP="009E4223"/>
        </w:tc>
        <w:tc>
          <w:tcPr>
            <w:tcW w:w="6120" w:type="dxa"/>
            <w:gridSpan w:val="3"/>
          </w:tcPr>
          <w:p w14:paraId="45209CF7" w14:textId="77777777" w:rsidR="00371CDC" w:rsidRDefault="00371CDC" w:rsidP="009E4223"/>
        </w:tc>
        <w:tc>
          <w:tcPr>
            <w:tcW w:w="2330" w:type="dxa"/>
            <w:gridSpan w:val="2"/>
          </w:tcPr>
          <w:p w14:paraId="0F328EAB" w14:textId="77777777" w:rsidR="00371CDC" w:rsidRDefault="00371CDC" w:rsidP="009E4223"/>
        </w:tc>
      </w:tr>
    </w:tbl>
    <w:p w14:paraId="5CB57B12" w14:textId="77777777" w:rsidR="00371CDC" w:rsidRDefault="00371CDC" w:rsidP="00371CDC"/>
    <w:p w14:paraId="393F493E" w14:textId="77777777" w:rsidR="00371CDC" w:rsidRDefault="00371CDC" w:rsidP="00371CDC"/>
    <w:p w14:paraId="4BE991FC" w14:textId="77777777" w:rsidR="00371CDC" w:rsidRDefault="00371CDC" w:rsidP="00371CDC"/>
    <w:p w14:paraId="5A924ECE" w14:textId="77777777" w:rsidR="00371CDC" w:rsidRDefault="00371CDC" w:rsidP="00371CDC"/>
    <w:p w14:paraId="39E62202" w14:textId="77777777" w:rsidR="00371CDC" w:rsidRDefault="00371CDC" w:rsidP="00371CDC"/>
    <w:p w14:paraId="4CB37327" w14:textId="77777777" w:rsidR="00371CDC" w:rsidRPr="00CE66ED" w:rsidRDefault="00371CDC" w:rsidP="00371CDC"/>
    <w:p w14:paraId="1B558380" w14:textId="77777777" w:rsidR="00371CDC" w:rsidRPr="00CE66ED" w:rsidRDefault="00371CDC" w:rsidP="00371CDC"/>
    <w:p w14:paraId="3AA2814B" w14:textId="77777777" w:rsidR="00371CDC" w:rsidRPr="00CE66ED" w:rsidRDefault="00371CDC" w:rsidP="00371CDC"/>
    <w:p w14:paraId="0746F224" w14:textId="77777777" w:rsidR="00371CDC" w:rsidRPr="00CE66ED" w:rsidRDefault="00371CDC" w:rsidP="00371CDC"/>
    <w:p w14:paraId="47C40507" w14:textId="77777777" w:rsidR="00371CDC" w:rsidRPr="00CE66ED" w:rsidRDefault="00371CDC" w:rsidP="00371CDC"/>
    <w:p w14:paraId="4601AEFD" w14:textId="77777777" w:rsidR="00371CDC" w:rsidRPr="00CE66ED" w:rsidRDefault="00371CDC" w:rsidP="00371CDC"/>
    <w:p w14:paraId="49A30AC2" w14:textId="77777777" w:rsidR="00371CDC" w:rsidRPr="00CE66ED" w:rsidRDefault="00371CDC" w:rsidP="00371CDC"/>
    <w:p w14:paraId="0EE08F11" w14:textId="77777777" w:rsidR="00371CDC" w:rsidRDefault="00371CDC" w:rsidP="00371CDC"/>
    <w:p w14:paraId="57DD49CE" w14:textId="77777777" w:rsidR="00371CDC" w:rsidRPr="00CE66ED" w:rsidRDefault="00371CDC" w:rsidP="00371CDC"/>
    <w:p w14:paraId="5F653A60" w14:textId="2AB7218E" w:rsidR="00371CDC" w:rsidRDefault="00371CDC" w:rsidP="00371CDC">
      <w:pPr>
        <w:jc w:val="center"/>
        <w:rPr>
          <w:rFonts w:ascii="Congenial" w:hAnsi="Congenial"/>
          <w:b/>
          <w:bCs/>
          <w:sz w:val="60"/>
          <w:szCs w:val="60"/>
        </w:rPr>
      </w:pPr>
      <w:r w:rsidRPr="00E6234B">
        <w:rPr>
          <w:rFonts w:ascii="Congenial" w:hAnsi="Congenial"/>
          <w:b/>
          <w:bCs/>
          <w:sz w:val="60"/>
          <w:szCs w:val="60"/>
        </w:rPr>
        <w:lastRenderedPageBreak/>
        <w:t>Index</w:t>
      </w:r>
    </w:p>
    <w:p w14:paraId="4E8F0925" w14:textId="605EB1FF" w:rsidR="00FB175D" w:rsidRDefault="00FB175D" w:rsidP="00371CDC">
      <w:pPr>
        <w:jc w:val="center"/>
        <w:rPr>
          <w:rFonts w:ascii="Congenial" w:hAnsi="Congenial"/>
          <w:b/>
          <w:bCs/>
          <w:sz w:val="60"/>
          <w:szCs w:val="60"/>
        </w:rPr>
      </w:pPr>
    </w:p>
    <w:p w14:paraId="2BDF7082" w14:textId="77777777" w:rsidR="00FB175D" w:rsidRDefault="00FB175D" w:rsidP="00371CDC">
      <w:pPr>
        <w:jc w:val="center"/>
        <w:rPr>
          <w:rFonts w:ascii="Congenial" w:hAnsi="Congenial"/>
          <w:b/>
          <w:bCs/>
          <w:sz w:val="60"/>
          <w:szCs w:val="6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3"/>
        <w:gridCol w:w="3534"/>
        <w:gridCol w:w="3534"/>
      </w:tblGrid>
      <w:tr w:rsidR="008D0EDD" w14:paraId="31E982B5" w14:textId="77777777" w:rsidTr="00FB175D">
        <w:trPr>
          <w:trHeight w:val="905"/>
        </w:trPr>
        <w:tc>
          <w:tcPr>
            <w:tcW w:w="3533" w:type="dxa"/>
          </w:tcPr>
          <w:p w14:paraId="62886405" w14:textId="68CD109E" w:rsidR="008D0EDD" w:rsidRPr="008D0EDD" w:rsidRDefault="008D0EDD" w:rsidP="008D0EDD">
            <w:pPr>
              <w:rPr>
                <w:b/>
                <w:bCs/>
                <w:sz w:val="40"/>
                <w:szCs w:val="40"/>
              </w:rPr>
            </w:pPr>
            <w:r w:rsidRPr="008D0EDD">
              <w:rPr>
                <w:b/>
                <w:bCs/>
                <w:sz w:val="40"/>
                <w:szCs w:val="40"/>
              </w:rPr>
              <w:t>Experiment No.</w:t>
            </w:r>
          </w:p>
        </w:tc>
        <w:tc>
          <w:tcPr>
            <w:tcW w:w="3534" w:type="dxa"/>
          </w:tcPr>
          <w:p w14:paraId="2571F3E0" w14:textId="72320308" w:rsidR="008D0EDD" w:rsidRPr="008D0EDD" w:rsidRDefault="008D0EDD" w:rsidP="008D0EDD">
            <w:pPr>
              <w:rPr>
                <w:b/>
                <w:bCs/>
                <w:sz w:val="40"/>
                <w:szCs w:val="40"/>
              </w:rPr>
            </w:pPr>
            <w:r w:rsidRPr="008D0EDD">
              <w:rPr>
                <w:b/>
                <w:bCs/>
                <w:sz w:val="40"/>
                <w:szCs w:val="40"/>
              </w:rPr>
              <w:t xml:space="preserve">Date </w:t>
            </w:r>
          </w:p>
        </w:tc>
        <w:tc>
          <w:tcPr>
            <w:tcW w:w="3534" w:type="dxa"/>
          </w:tcPr>
          <w:p w14:paraId="1FA5ACF9" w14:textId="2F09B609" w:rsidR="008D0EDD" w:rsidRPr="008D0EDD" w:rsidRDefault="008D0EDD" w:rsidP="008D0EDD">
            <w:pPr>
              <w:rPr>
                <w:b/>
                <w:bCs/>
                <w:sz w:val="40"/>
                <w:szCs w:val="40"/>
              </w:rPr>
            </w:pPr>
            <w:r w:rsidRPr="008D0EDD">
              <w:rPr>
                <w:b/>
                <w:bCs/>
                <w:sz w:val="40"/>
                <w:szCs w:val="40"/>
              </w:rPr>
              <w:t>Page No.</w:t>
            </w:r>
          </w:p>
        </w:tc>
      </w:tr>
      <w:tr w:rsidR="008D0EDD" w14:paraId="250E0A8C" w14:textId="77777777" w:rsidTr="00FB175D">
        <w:trPr>
          <w:trHeight w:val="1140"/>
        </w:trPr>
        <w:tc>
          <w:tcPr>
            <w:tcW w:w="3533" w:type="dxa"/>
          </w:tcPr>
          <w:p w14:paraId="664820B6" w14:textId="77777777" w:rsidR="008D0EDD" w:rsidRDefault="008D0EDD" w:rsidP="008D0EDD">
            <w:pPr>
              <w:rPr>
                <w:rFonts w:ascii="Congenial" w:hAnsi="Congenial"/>
                <w:b/>
                <w:bCs/>
                <w:sz w:val="60"/>
                <w:szCs w:val="60"/>
              </w:rPr>
            </w:pPr>
          </w:p>
        </w:tc>
        <w:tc>
          <w:tcPr>
            <w:tcW w:w="3534" w:type="dxa"/>
          </w:tcPr>
          <w:p w14:paraId="781BC07A" w14:textId="77777777" w:rsidR="008D0EDD" w:rsidRDefault="008D0EDD" w:rsidP="008D0EDD">
            <w:pPr>
              <w:rPr>
                <w:rFonts w:ascii="Congenial" w:hAnsi="Congenial"/>
                <w:b/>
                <w:bCs/>
                <w:sz w:val="60"/>
                <w:szCs w:val="60"/>
              </w:rPr>
            </w:pPr>
          </w:p>
        </w:tc>
        <w:tc>
          <w:tcPr>
            <w:tcW w:w="3534" w:type="dxa"/>
          </w:tcPr>
          <w:p w14:paraId="5BB40AC5" w14:textId="77777777" w:rsidR="008D0EDD" w:rsidRDefault="008D0EDD" w:rsidP="008D0EDD">
            <w:pPr>
              <w:rPr>
                <w:rFonts w:ascii="Congenial" w:hAnsi="Congenial"/>
                <w:b/>
                <w:bCs/>
                <w:sz w:val="60"/>
                <w:szCs w:val="60"/>
              </w:rPr>
            </w:pPr>
          </w:p>
        </w:tc>
      </w:tr>
      <w:tr w:rsidR="008D0EDD" w14:paraId="4CFAEF9F" w14:textId="77777777" w:rsidTr="00FB175D">
        <w:trPr>
          <w:trHeight w:val="723"/>
        </w:trPr>
        <w:tc>
          <w:tcPr>
            <w:tcW w:w="3533" w:type="dxa"/>
          </w:tcPr>
          <w:p w14:paraId="26B774AD" w14:textId="3165BD93" w:rsidR="008D0EDD" w:rsidRPr="00FB175D" w:rsidRDefault="008D0EDD" w:rsidP="008D0EDD">
            <w:pPr>
              <w:rPr>
                <w:rFonts w:ascii="Verdana Pro" w:hAnsi="Verdana Pro"/>
                <w:sz w:val="30"/>
                <w:szCs w:val="30"/>
              </w:rPr>
            </w:pPr>
            <w:r w:rsidRPr="00FB175D">
              <w:rPr>
                <w:rFonts w:ascii="Verdana Pro" w:hAnsi="Verdana Pro"/>
                <w:sz w:val="30"/>
                <w:szCs w:val="30"/>
              </w:rPr>
              <w:t>Experiment 1</w:t>
            </w:r>
          </w:p>
        </w:tc>
        <w:tc>
          <w:tcPr>
            <w:tcW w:w="3534" w:type="dxa"/>
          </w:tcPr>
          <w:p w14:paraId="6703E630" w14:textId="307BE788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02/02/2022</w:t>
            </w:r>
          </w:p>
        </w:tc>
        <w:tc>
          <w:tcPr>
            <w:tcW w:w="3534" w:type="dxa"/>
          </w:tcPr>
          <w:p w14:paraId="1BA2BB5F" w14:textId="00CAC5BF" w:rsidR="008D0EDD" w:rsidRPr="00FB175D" w:rsidRDefault="008D0EDD" w:rsidP="008D0EDD">
            <w:pPr>
              <w:rPr>
                <w:rFonts w:ascii="Ubuntu" w:hAnsi="Ubuntu"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03</w:t>
            </w:r>
          </w:p>
        </w:tc>
      </w:tr>
      <w:tr w:rsidR="008D0EDD" w14:paraId="3E76EA51" w14:textId="77777777" w:rsidTr="00FB175D">
        <w:trPr>
          <w:trHeight w:val="706"/>
        </w:trPr>
        <w:tc>
          <w:tcPr>
            <w:tcW w:w="3533" w:type="dxa"/>
          </w:tcPr>
          <w:p w14:paraId="51C784DF" w14:textId="4EFE8918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Verdana Pro" w:hAnsi="Verdana Pro"/>
                <w:sz w:val="30"/>
                <w:szCs w:val="30"/>
              </w:rPr>
              <w:t xml:space="preserve">Experiment </w:t>
            </w:r>
            <w:r w:rsidRPr="00FB175D">
              <w:rPr>
                <w:rFonts w:ascii="Verdana Pro" w:hAnsi="Verdana Pro"/>
                <w:sz w:val="30"/>
                <w:szCs w:val="30"/>
              </w:rPr>
              <w:t>2</w:t>
            </w:r>
          </w:p>
        </w:tc>
        <w:tc>
          <w:tcPr>
            <w:tcW w:w="3534" w:type="dxa"/>
          </w:tcPr>
          <w:p w14:paraId="6E413E3E" w14:textId="40DBCF2C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02/02/2022</w:t>
            </w:r>
          </w:p>
        </w:tc>
        <w:tc>
          <w:tcPr>
            <w:tcW w:w="3534" w:type="dxa"/>
          </w:tcPr>
          <w:p w14:paraId="57FDCB8E" w14:textId="7E10EEA6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06</w:t>
            </w:r>
          </w:p>
        </w:tc>
      </w:tr>
      <w:tr w:rsidR="008D0EDD" w14:paraId="5ABF4F43" w14:textId="77777777" w:rsidTr="00FB175D">
        <w:trPr>
          <w:trHeight w:val="723"/>
        </w:trPr>
        <w:tc>
          <w:tcPr>
            <w:tcW w:w="3533" w:type="dxa"/>
          </w:tcPr>
          <w:p w14:paraId="7307F632" w14:textId="4BCD475B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Verdana Pro" w:hAnsi="Verdana Pro"/>
                <w:sz w:val="30"/>
                <w:szCs w:val="30"/>
              </w:rPr>
              <w:t xml:space="preserve">Experiment </w:t>
            </w:r>
            <w:r w:rsidRPr="00FB175D">
              <w:rPr>
                <w:rFonts w:ascii="Verdana Pro" w:hAnsi="Verdana Pro"/>
                <w:sz w:val="30"/>
                <w:szCs w:val="30"/>
              </w:rPr>
              <w:t>3</w:t>
            </w:r>
          </w:p>
        </w:tc>
        <w:tc>
          <w:tcPr>
            <w:tcW w:w="3534" w:type="dxa"/>
          </w:tcPr>
          <w:p w14:paraId="137CD507" w14:textId="5A0C997E" w:rsidR="008D0EDD" w:rsidRPr="00FB175D" w:rsidRDefault="007D6C31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13</w:t>
            </w:r>
            <w:r w:rsidR="008D0EDD" w:rsidRPr="00FB175D">
              <w:rPr>
                <w:rFonts w:ascii="Ubuntu" w:hAnsi="Ubuntu"/>
                <w:sz w:val="30"/>
                <w:szCs w:val="30"/>
              </w:rPr>
              <w:t>/02/2022</w:t>
            </w:r>
          </w:p>
        </w:tc>
        <w:tc>
          <w:tcPr>
            <w:tcW w:w="3534" w:type="dxa"/>
          </w:tcPr>
          <w:p w14:paraId="37052092" w14:textId="1F38E53D" w:rsidR="008D0EDD" w:rsidRPr="00FB175D" w:rsidRDefault="007D6C31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10</w:t>
            </w:r>
          </w:p>
        </w:tc>
      </w:tr>
      <w:tr w:rsidR="008D0EDD" w14:paraId="156160F0" w14:textId="77777777" w:rsidTr="00FB175D">
        <w:trPr>
          <w:trHeight w:val="706"/>
        </w:trPr>
        <w:tc>
          <w:tcPr>
            <w:tcW w:w="3533" w:type="dxa"/>
          </w:tcPr>
          <w:p w14:paraId="7850AF74" w14:textId="6F009339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Verdana Pro" w:hAnsi="Verdana Pro"/>
                <w:sz w:val="30"/>
                <w:szCs w:val="30"/>
              </w:rPr>
              <w:t xml:space="preserve">Experiment </w:t>
            </w:r>
            <w:r w:rsidRPr="00FB175D">
              <w:rPr>
                <w:rFonts w:ascii="Verdana Pro" w:hAnsi="Verdana Pro"/>
                <w:sz w:val="30"/>
                <w:szCs w:val="30"/>
              </w:rPr>
              <w:t>4</w:t>
            </w:r>
          </w:p>
        </w:tc>
        <w:tc>
          <w:tcPr>
            <w:tcW w:w="3534" w:type="dxa"/>
          </w:tcPr>
          <w:p w14:paraId="4A67E77B" w14:textId="0CAD5B0D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2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0</w:t>
            </w:r>
            <w:r w:rsidRPr="00FB175D">
              <w:rPr>
                <w:rFonts w:ascii="Ubuntu" w:hAnsi="Ubuntu"/>
                <w:sz w:val="30"/>
                <w:szCs w:val="30"/>
              </w:rPr>
              <w:t>/02/2022</w:t>
            </w:r>
          </w:p>
        </w:tc>
        <w:tc>
          <w:tcPr>
            <w:tcW w:w="3534" w:type="dxa"/>
          </w:tcPr>
          <w:p w14:paraId="0F283AB8" w14:textId="50659DF2" w:rsidR="008D0EDD" w:rsidRPr="00FB175D" w:rsidRDefault="007D6C31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12</w:t>
            </w:r>
          </w:p>
        </w:tc>
      </w:tr>
      <w:tr w:rsidR="008D0EDD" w14:paraId="1CD72715" w14:textId="77777777" w:rsidTr="00FB175D">
        <w:trPr>
          <w:trHeight w:val="723"/>
        </w:trPr>
        <w:tc>
          <w:tcPr>
            <w:tcW w:w="3533" w:type="dxa"/>
          </w:tcPr>
          <w:p w14:paraId="53D0A496" w14:textId="5B904C07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Verdana Pro" w:hAnsi="Verdana Pro"/>
                <w:sz w:val="30"/>
                <w:szCs w:val="30"/>
              </w:rPr>
              <w:t xml:space="preserve">Experiment </w:t>
            </w:r>
            <w:r w:rsidRPr="00FB175D">
              <w:rPr>
                <w:rFonts w:ascii="Verdana Pro" w:hAnsi="Verdana Pro"/>
                <w:sz w:val="30"/>
                <w:szCs w:val="30"/>
              </w:rPr>
              <w:t>5</w:t>
            </w:r>
          </w:p>
        </w:tc>
        <w:tc>
          <w:tcPr>
            <w:tcW w:w="3534" w:type="dxa"/>
          </w:tcPr>
          <w:p w14:paraId="064700B0" w14:textId="1604F7EB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0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6</w:t>
            </w:r>
            <w:r w:rsidRPr="00FB175D">
              <w:rPr>
                <w:rFonts w:ascii="Ubuntu" w:hAnsi="Ubuntu"/>
                <w:sz w:val="30"/>
                <w:szCs w:val="30"/>
              </w:rPr>
              <w:t>/0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3</w:t>
            </w:r>
            <w:r w:rsidRPr="00FB175D">
              <w:rPr>
                <w:rFonts w:ascii="Ubuntu" w:hAnsi="Ubuntu"/>
                <w:sz w:val="30"/>
                <w:szCs w:val="30"/>
              </w:rPr>
              <w:t>/2022</w:t>
            </w:r>
          </w:p>
        </w:tc>
        <w:tc>
          <w:tcPr>
            <w:tcW w:w="3534" w:type="dxa"/>
          </w:tcPr>
          <w:p w14:paraId="6CF20C84" w14:textId="74F7470E" w:rsidR="008D0EDD" w:rsidRPr="00FB175D" w:rsidRDefault="007D6C31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20</w:t>
            </w:r>
          </w:p>
        </w:tc>
      </w:tr>
      <w:tr w:rsidR="008D0EDD" w14:paraId="1D9E5B27" w14:textId="77777777" w:rsidTr="00FB175D">
        <w:trPr>
          <w:trHeight w:val="723"/>
        </w:trPr>
        <w:tc>
          <w:tcPr>
            <w:tcW w:w="3533" w:type="dxa"/>
          </w:tcPr>
          <w:p w14:paraId="0502FF50" w14:textId="7083B254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Verdana Pro" w:hAnsi="Verdana Pro"/>
                <w:sz w:val="30"/>
                <w:szCs w:val="30"/>
              </w:rPr>
              <w:t xml:space="preserve">Experiment </w:t>
            </w:r>
            <w:r w:rsidRPr="00FB175D">
              <w:rPr>
                <w:rFonts w:ascii="Verdana Pro" w:hAnsi="Verdana Pro"/>
                <w:sz w:val="30"/>
                <w:szCs w:val="30"/>
              </w:rPr>
              <w:t>6</w:t>
            </w:r>
          </w:p>
        </w:tc>
        <w:tc>
          <w:tcPr>
            <w:tcW w:w="3534" w:type="dxa"/>
          </w:tcPr>
          <w:p w14:paraId="5F0959C1" w14:textId="3E8D848E" w:rsidR="008D0EDD" w:rsidRPr="00FB175D" w:rsidRDefault="007D6C31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16</w:t>
            </w:r>
            <w:r w:rsidR="008D0EDD" w:rsidRPr="00FB175D">
              <w:rPr>
                <w:rFonts w:ascii="Ubuntu" w:hAnsi="Ubuntu"/>
                <w:sz w:val="30"/>
                <w:szCs w:val="30"/>
              </w:rPr>
              <w:t>/0</w:t>
            </w:r>
            <w:r w:rsidRPr="00FB175D">
              <w:rPr>
                <w:rFonts w:ascii="Ubuntu" w:hAnsi="Ubuntu"/>
                <w:sz w:val="30"/>
                <w:szCs w:val="30"/>
              </w:rPr>
              <w:t>3</w:t>
            </w:r>
            <w:r w:rsidR="008D0EDD" w:rsidRPr="00FB175D">
              <w:rPr>
                <w:rFonts w:ascii="Ubuntu" w:hAnsi="Ubuntu"/>
                <w:sz w:val="30"/>
                <w:szCs w:val="30"/>
              </w:rPr>
              <w:t>/2022</w:t>
            </w:r>
          </w:p>
        </w:tc>
        <w:tc>
          <w:tcPr>
            <w:tcW w:w="3534" w:type="dxa"/>
          </w:tcPr>
          <w:p w14:paraId="04C53C13" w14:textId="2E5A1B0F" w:rsidR="008D0EDD" w:rsidRPr="00FB175D" w:rsidRDefault="007D6C31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21</w:t>
            </w:r>
          </w:p>
        </w:tc>
      </w:tr>
      <w:tr w:rsidR="008D0EDD" w14:paraId="6F6A56A8" w14:textId="77777777" w:rsidTr="00FB175D">
        <w:trPr>
          <w:trHeight w:val="706"/>
        </w:trPr>
        <w:tc>
          <w:tcPr>
            <w:tcW w:w="3533" w:type="dxa"/>
          </w:tcPr>
          <w:p w14:paraId="2D6A8232" w14:textId="1BD4DEF9" w:rsidR="008D0EDD" w:rsidRPr="00FB175D" w:rsidRDefault="008D0EDD" w:rsidP="008D0EDD">
            <w:pPr>
              <w:rPr>
                <w:rFonts w:ascii="Verdana Pro" w:hAnsi="Verdana Pro"/>
                <w:sz w:val="30"/>
                <w:szCs w:val="30"/>
              </w:rPr>
            </w:pPr>
            <w:r w:rsidRPr="00FB175D">
              <w:rPr>
                <w:rFonts w:ascii="Verdana Pro" w:hAnsi="Verdana Pro"/>
                <w:sz w:val="30"/>
                <w:szCs w:val="30"/>
              </w:rPr>
              <w:t xml:space="preserve">Experiment </w:t>
            </w:r>
            <w:r w:rsidRPr="00FB175D">
              <w:rPr>
                <w:rFonts w:ascii="Verdana Pro" w:hAnsi="Verdana Pro"/>
                <w:sz w:val="30"/>
                <w:szCs w:val="30"/>
              </w:rPr>
              <w:t>7</w:t>
            </w:r>
          </w:p>
        </w:tc>
        <w:tc>
          <w:tcPr>
            <w:tcW w:w="3534" w:type="dxa"/>
          </w:tcPr>
          <w:p w14:paraId="6A11711B" w14:textId="25A2F54F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2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0</w:t>
            </w:r>
            <w:r w:rsidRPr="00FB175D">
              <w:rPr>
                <w:rFonts w:ascii="Ubuntu" w:hAnsi="Ubuntu"/>
                <w:sz w:val="30"/>
                <w:szCs w:val="30"/>
              </w:rPr>
              <w:t>/0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4</w:t>
            </w:r>
            <w:r w:rsidRPr="00FB175D">
              <w:rPr>
                <w:rFonts w:ascii="Ubuntu" w:hAnsi="Ubuntu"/>
                <w:sz w:val="30"/>
                <w:szCs w:val="30"/>
              </w:rPr>
              <w:t>/2022</w:t>
            </w:r>
          </w:p>
        </w:tc>
        <w:tc>
          <w:tcPr>
            <w:tcW w:w="3534" w:type="dxa"/>
          </w:tcPr>
          <w:p w14:paraId="3A2D1ACF" w14:textId="25E12B61" w:rsidR="008D0EDD" w:rsidRPr="00FB175D" w:rsidRDefault="007D6C31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28</w:t>
            </w:r>
          </w:p>
        </w:tc>
      </w:tr>
      <w:tr w:rsidR="008D0EDD" w14:paraId="5261006D" w14:textId="77777777" w:rsidTr="00FB175D">
        <w:trPr>
          <w:trHeight w:val="723"/>
        </w:trPr>
        <w:tc>
          <w:tcPr>
            <w:tcW w:w="3533" w:type="dxa"/>
          </w:tcPr>
          <w:p w14:paraId="5D8B549B" w14:textId="49609F5B" w:rsidR="008D0EDD" w:rsidRPr="00FB175D" w:rsidRDefault="008D0EDD" w:rsidP="008D0EDD">
            <w:pPr>
              <w:rPr>
                <w:rFonts w:ascii="Verdana Pro" w:hAnsi="Verdana Pro"/>
                <w:sz w:val="30"/>
                <w:szCs w:val="30"/>
              </w:rPr>
            </w:pPr>
            <w:r w:rsidRPr="00FB175D">
              <w:rPr>
                <w:rFonts w:ascii="Verdana Pro" w:hAnsi="Verdana Pro"/>
                <w:sz w:val="30"/>
                <w:szCs w:val="30"/>
              </w:rPr>
              <w:t xml:space="preserve">Experiment </w:t>
            </w:r>
            <w:r w:rsidRPr="00FB175D">
              <w:rPr>
                <w:rFonts w:ascii="Verdana Pro" w:hAnsi="Verdana Pro"/>
                <w:sz w:val="30"/>
                <w:szCs w:val="30"/>
              </w:rPr>
              <w:t>8</w:t>
            </w:r>
          </w:p>
        </w:tc>
        <w:tc>
          <w:tcPr>
            <w:tcW w:w="3534" w:type="dxa"/>
          </w:tcPr>
          <w:p w14:paraId="4539959A" w14:textId="53C1BD10" w:rsidR="008D0EDD" w:rsidRPr="00FB175D" w:rsidRDefault="007D6C31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20</w:t>
            </w:r>
            <w:r w:rsidR="008D0EDD" w:rsidRPr="00FB175D">
              <w:rPr>
                <w:rFonts w:ascii="Ubuntu" w:hAnsi="Ubuntu"/>
                <w:sz w:val="30"/>
                <w:szCs w:val="30"/>
              </w:rPr>
              <w:t>/0</w:t>
            </w:r>
            <w:r w:rsidRPr="00FB175D">
              <w:rPr>
                <w:rFonts w:ascii="Ubuntu" w:hAnsi="Ubuntu"/>
                <w:sz w:val="30"/>
                <w:szCs w:val="30"/>
              </w:rPr>
              <w:t>4</w:t>
            </w:r>
            <w:r w:rsidR="008D0EDD" w:rsidRPr="00FB175D">
              <w:rPr>
                <w:rFonts w:ascii="Ubuntu" w:hAnsi="Ubuntu"/>
                <w:sz w:val="30"/>
                <w:szCs w:val="30"/>
              </w:rPr>
              <w:t>/2022</w:t>
            </w:r>
          </w:p>
        </w:tc>
        <w:tc>
          <w:tcPr>
            <w:tcW w:w="3534" w:type="dxa"/>
          </w:tcPr>
          <w:p w14:paraId="4D2CFFE0" w14:textId="0B578A81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3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0</w:t>
            </w:r>
          </w:p>
        </w:tc>
      </w:tr>
      <w:tr w:rsidR="008D0EDD" w14:paraId="35111E94" w14:textId="77777777" w:rsidTr="00FB175D">
        <w:trPr>
          <w:trHeight w:val="706"/>
        </w:trPr>
        <w:tc>
          <w:tcPr>
            <w:tcW w:w="3533" w:type="dxa"/>
          </w:tcPr>
          <w:p w14:paraId="6E5A3D72" w14:textId="3F5CF67C" w:rsidR="008D0EDD" w:rsidRPr="00FB175D" w:rsidRDefault="008D0EDD" w:rsidP="008D0EDD">
            <w:pPr>
              <w:rPr>
                <w:rFonts w:ascii="Verdana Pro" w:hAnsi="Verdana Pro"/>
                <w:sz w:val="30"/>
                <w:szCs w:val="30"/>
              </w:rPr>
            </w:pPr>
            <w:r w:rsidRPr="00FB175D">
              <w:rPr>
                <w:rFonts w:ascii="Verdana Pro" w:hAnsi="Verdana Pro"/>
                <w:sz w:val="30"/>
                <w:szCs w:val="30"/>
              </w:rPr>
              <w:t xml:space="preserve">Experiment </w:t>
            </w:r>
            <w:r w:rsidRPr="00FB175D">
              <w:rPr>
                <w:rFonts w:ascii="Verdana Pro" w:hAnsi="Verdana Pro"/>
                <w:sz w:val="30"/>
                <w:szCs w:val="30"/>
              </w:rPr>
              <w:t>9</w:t>
            </w:r>
          </w:p>
        </w:tc>
        <w:tc>
          <w:tcPr>
            <w:tcW w:w="3534" w:type="dxa"/>
          </w:tcPr>
          <w:p w14:paraId="16F4352E" w14:textId="3F35B695" w:rsidR="008D0EDD" w:rsidRPr="00FB175D" w:rsidRDefault="007D6C31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20</w:t>
            </w:r>
            <w:r w:rsidR="008D0EDD" w:rsidRPr="00FB175D">
              <w:rPr>
                <w:rFonts w:ascii="Ubuntu" w:hAnsi="Ubuntu"/>
                <w:sz w:val="30"/>
                <w:szCs w:val="30"/>
              </w:rPr>
              <w:t>/0</w:t>
            </w:r>
            <w:r w:rsidRPr="00FB175D">
              <w:rPr>
                <w:rFonts w:ascii="Ubuntu" w:hAnsi="Ubuntu"/>
                <w:sz w:val="30"/>
                <w:szCs w:val="30"/>
              </w:rPr>
              <w:t>4</w:t>
            </w:r>
            <w:r w:rsidR="008D0EDD" w:rsidRPr="00FB175D">
              <w:rPr>
                <w:rFonts w:ascii="Ubuntu" w:hAnsi="Ubuntu"/>
                <w:sz w:val="30"/>
                <w:szCs w:val="30"/>
              </w:rPr>
              <w:t>/2022</w:t>
            </w:r>
          </w:p>
        </w:tc>
        <w:tc>
          <w:tcPr>
            <w:tcW w:w="3534" w:type="dxa"/>
          </w:tcPr>
          <w:p w14:paraId="31A8D571" w14:textId="3869373A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3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2</w:t>
            </w:r>
          </w:p>
        </w:tc>
      </w:tr>
      <w:tr w:rsidR="008D0EDD" w14:paraId="00D8F4DE" w14:textId="77777777" w:rsidTr="00FB175D">
        <w:trPr>
          <w:trHeight w:val="723"/>
        </w:trPr>
        <w:tc>
          <w:tcPr>
            <w:tcW w:w="3533" w:type="dxa"/>
          </w:tcPr>
          <w:p w14:paraId="6CCED507" w14:textId="00C0695C" w:rsidR="008D0EDD" w:rsidRPr="00FB175D" w:rsidRDefault="008D0EDD" w:rsidP="008D0EDD">
            <w:pPr>
              <w:rPr>
                <w:rFonts w:ascii="Verdana Pro" w:hAnsi="Verdana Pro"/>
                <w:sz w:val="30"/>
                <w:szCs w:val="30"/>
              </w:rPr>
            </w:pPr>
            <w:r w:rsidRPr="00FB175D">
              <w:rPr>
                <w:rFonts w:ascii="Verdana Pro" w:hAnsi="Verdana Pro"/>
                <w:sz w:val="30"/>
                <w:szCs w:val="30"/>
              </w:rPr>
              <w:t xml:space="preserve">Experiment </w:t>
            </w:r>
            <w:r w:rsidRPr="00FB175D">
              <w:rPr>
                <w:rFonts w:ascii="Verdana Pro" w:hAnsi="Verdana Pro"/>
                <w:sz w:val="30"/>
                <w:szCs w:val="30"/>
              </w:rPr>
              <w:t>10</w:t>
            </w:r>
          </w:p>
        </w:tc>
        <w:tc>
          <w:tcPr>
            <w:tcW w:w="3534" w:type="dxa"/>
          </w:tcPr>
          <w:p w14:paraId="55CF4F66" w14:textId="5DB268CE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2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0</w:t>
            </w:r>
            <w:r w:rsidRPr="00FB175D">
              <w:rPr>
                <w:rFonts w:ascii="Ubuntu" w:hAnsi="Ubuntu"/>
                <w:sz w:val="30"/>
                <w:szCs w:val="30"/>
              </w:rPr>
              <w:t>/0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4</w:t>
            </w:r>
            <w:r w:rsidRPr="00FB175D">
              <w:rPr>
                <w:rFonts w:ascii="Ubuntu" w:hAnsi="Ubuntu"/>
                <w:sz w:val="30"/>
                <w:szCs w:val="30"/>
              </w:rPr>
              <w:t>/2022</w:t>
            </w:r>
          </w:p>
        </w:tc>
        <w:tc>
          <w:tcPr>
            <w:tcW w:w="3534" w:type="dxa"/>
          </w:tcPr>
          <w:p w14:paraId="0D25DE97" w14:textId="37788709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3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6</w:t>
            </w:r>
          </w:p>
        </w:tc>
      </w:tr>
      <w:tr w:rsidR="008D0EDD" w14:paraId="292CB34E" w14:textId="77777777" w:rsidTr="00FB175D">
        <w:trPr>
          <w:trHeight w:val="723"/>
        </w:trPr>
        <w:tc>
          <w:tcPr>
            <w:tcW w:w="3533" w:type="dxa"/>
          </w:tcPr>
          <w:p w14:paraId="1E3689FE" w14:textId="703564E1" w:rsidR="008D0EDD" w:rsidRPr="00FB175D" w:rsidRDefault="008D0EDD" w:rsidP="008D0EDD">
            <w:pPr>
              <w:rPr>
                <w:rFonts w:ascii="Verdana Pro" w:hAnsi="Verdana Pro"/>
                <w:sz w:val="30"/>
                <w:szCs w:val="30"/>
              </w:rPr>
            </w:pPr>
            <w:r w:rsidRPr="00FB175D">
              <w:rPr>
                <w:rFonts w:ascii="Verdana Pro" w:hAnsi="Verdana Pro"/>
                <w:sz w:val="30"/>
                <w:szCs w:val="30"/>
              </w:rPr>
              <w:t xml:space="preserve">Experiment </w:t>
            </w:r>
            <w:r w:rsidRPr="00FB175D">
              <w:rPr>
                <w:rFonts w:ascii="Verdana Pro" w:hAnsi="Verdana Pro"/>
                <w:sz w:val="30"/>
                <w:szCs w:val="30"/>
              </w:rPr>
              <w:t>11</w:t>
            </w:r>
          </w:p>
        </w:tc>
        <w:tc>
          <w:tcPr>
            <w:tcW w:w="3534" w:type="dxa"/>
          </w:tcPr>
          <w:p w14:paraId="2D58A899" w14:textId="0B449470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2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0</w:t>
            </w:r>
            <w:r w:rsidRPr="00FB175D">
              <w:rPr>
                <w:rFonts w:ascii="Ubuntu" w:hAnsi="Ubuntu"/>
                <w:sz w:val="30"/>
                <w:szCs w:val="30"/>
              </w:rPr>
              <w:t>/0</w:t>
            </w:r>
            <w:r w:rsidR="007D6C31" w:rsidRPr="00FB175D">
              <w:rPr>
                <w:rFonts w:ascii="Ubuntu" w:hAnsi="Ubuntu"/>
                <w:sz w:val="30"/>
                <w:szCs w:val="30"/>
              </w:rPr>
              <w:t>4</w:t>
            </w:r>
            <w:r w:rsidRPr="00FB175D">
              <w:rPr>
                <w:rFonts w:ascii="Ubuntu" w:hAnsi="Ubuntu"/>
                <w:sz w:val="30"/>
                <w:szCs w:val="30"/>
              </w:rPr>
              <w:t>/2022</w:t>
            </w:r>
          </w:p>
        </w:tc>
        <w:tc>
          <w:tcPr>
            <w:tcW w:w="3534" w:type="dxa"/>
          </w:tcPr>
          <w:p w14:paraId="3D48B3F6" w14:textId="11EB2860" w:rsidR="008D0EDD" w:rsidRPr="00FB175D" w:rsidRDefault="008D0EDD" w:rsidP="008D0EDD">
            <w:pPr>
              <w:rPr>
                <w:rFonts w:ascii="Congenial" w:hAnsi="Congenial"/>
                <w:b/>
                <w:bCs/>
                <w:sz w:val="30"/>
                <w:szCs w:val="30"/>
              </w:rPr>
            </w:pPr>
            <w:r w:rsidRPr="00FB175D">
              <w:rPr>
                <w:rFonts w:ascii="Ubuntu" w:hAnsi="Ubuntu"/>
                <w:sz w:val="30"/>
                <w:szCs w:val="30"/>
              </w:rPr>
              <w:t>3</w:t>
            </w:r>
            <w:r w:rsidR="00FB175D" w:rsidRPr="00FB175D">
              <w:rPr>
                <w:rFonts w:ascii="Ubuntu" w:hAnsi="Ubuntu"/>
                <w:sz w:val="30"/>
                <w:szCs w:val="30"/>
              </w:rPr>
              <w:t>7</w:t>
            </w:r>
          </w:p>
        </w:tc>
      </w:tr>
    </w:tbl>
    <w:p w14:paraId="497D6D36" w14:textId="77777777" w:rsidR="00371CDC" w:rsidRDefault="00371CDC" w:rsidP="00371CDC">
      <w:pPr>
        <w:rPr>
          <w:color w:val="FF0000"/>
          <w:sz w:val="40"/>
          <w:szCs w:val="40"/>
        </w:rPr>
      </w:pPr>
    </w:p>
    <w:p w14:paraId="6BD37F84" w14:textId="77777777" w:rsidR="00371CDC" w:rsidRDefault="00371CDC" w:rsidP="00371CDC">
      <w:pPr>
        <w:rPr>
          <w:color w:val="FF0000"/>
          <w:sz w:val="40"/>
          <w:szCs w:val="40"/>
        </w:rPr>
      </w:pPr>
    </w:p>
    <w:p w14:paraId="2BCFCF0F" w14:textId="77777777" w:rsidR="00371CDC" w:rsidRDefault="00371CDC" w:rsidP="00371CDC">
      <w:pPr>
        <w:rPr>
          <w:color w:val="FF0000"/>
          <w:sz w:val="40"/>
          <w:szCs w:val="40"/>
        </w:rPr>
      </w:pPr>
    </w:p>
    <w:p w14:paraId="6D7CE74E" w14:textId="4B6C08A5" w:rsidR="00371CDC" w:rsidRDefault="00371CDC" w:rsidP="00371CDC">
      <w:pPr>
        <w:rPr>
          <w:b/>
          <w:bCs/>
          <w:sz w:val="50"/>
          <w:szCs w:val="50"/>
        </w:rPr>
      </w:pPr>
      <w:r w:rsidRPr="00672BCD">
        <w:rPr>
          <w:color w:val="FF0000"/>
          <w:sz w:val="40"/>
          <w:szCs w:val="40"/>
        </w:rPr>
        <w:lastRenderedPageBreak/>
        <w:t>Date : 02/02/2022</w:t>
      </w:r>
      <w:r w:rsidRPr="00672BCD">
        <w:rPr>
          <w:color w:val="FF0000"/>
          <w:sz w:val="50"/>
          <w:szCs w:val="50"/>
        </w:rPr>
        <w:t xml:space="preserve">       </w:t>
      </w:r>
      <w:r w:rsidRPr="00672BCD">
        <w:rPr>
          <w:b/>
          <w:bCs/>
          <w:sz w:val="50"/>
          <w:szCs w:val="50"/>
        </w:rPr>
        <w:t xml:space="preserve">    </w:t>
      </w:r>
      <w:r w:rsidRPr="00456734">
        <w:rPr>
          <w:b/>
          <w:bCs/>
          <w:sz w:val="60"/>
          <w:szCs w:val="60"/>
        </w:rPr>
        <w:t>Lab 1</w:t>
      </w:r>
    </w:p>
    <w:p w14:paraId="6BC29205" w14:textId="77777777" w:rsidR="00371CDC" w:rsidRPr="00456734" w:rsidRDefault="00371CDC" w:rsidP="00371CDC">
      <w:pPr>
        <w:rPr>
          <w:b/>
          <w:bCs/>
          <w:sz w:val="20"/>
          <w:szCs w:val="20"/>
        </w:rPr>
      </w:pPr>
    </w:p>
    <w:p w14:paraId="2268BF3B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Problem statement</w:t>
      </w:r>
    </w:p>
    <w:p w14:paraId="277D0630" w14:textId="77777777" w:rsidR="00371CDC" w:rsidRDefault="00371CDC" w:rsidP="00371CDC">
      <w:pPr>
        <w:jc w:val="center"/>
      </w:pPr>
      <w:r w:rsidRPr="00672BCD">
        <w:drawing>
          <wp:inline distT="0" distB="0" distL="0" distR="0" wp14:anchorId="7FBC9D7D" wp14:editId="01F2C571">
            <wp:extent cx="6551347" cy="1738746"/>
            <wp:effectExtent l="0" t="0" r="1905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8157" cy="174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2B6B" w14:textId="77777777" w:rsidR="00371CDC" w:rsidRDefault="00371CDC" w:rsidP="00371CDC"/>
    <w:p w14:paraId="31856264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Tools</w:t>
      </w:r>
      <w:r>
        <w:rPr>
          <w:rFonts w:ascii="Sagona Book" w:hAnsi="Sagona Book"/>
          <w:b/>
          <w:bCs/>
          <w:color w:val="00B050"/>
          <w:sz w:val="40"/>
          <w:szCs w:val="40"/>
        </w:rPr>
        <w:t>/Programming Languages</w:t>
      </w: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 Used </w:t>
      </w:r>
    </w:p>
    <w:p w14:paraId="651C6AD9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</w:p>
    <w:p w14:paraId="0E3BF37B" w14:textId="77777777" w:rsidR="00371CDC" w:rsidRDefault="00371CDC" w:rsidP="00371CDC">
      <w:pPr>
        <w:rPr>
          <w:rFonts w:ascii="Ubuntu" w:hAnsi="Ubuntu"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  <w:r w:rsidRPr="00672BCD">
        <w:rPr>
          <w:rFonts w:ascii="Ubuntu" w:hAnsi="Ubuntu"/>
          <w:sz w:val="30"/>
          <w:szCs w:val="30"/>
        </w:rPr>
        <w:t>HTML, CSS, JavaScript</w:t>
      </w:r>
    </w:p>
    <w:p w14:paraId="2CF877B2" w14:textId="77777777" w:rsidR="00371CDC" w:rsidRDefault="00371CDC" w:rsidP="00371CDC">
      <w:pPr>
        <w:rPr>
          <w:b/>
          <w:bCs/>
          <w:sz w:val="30"/>
          <w:szCs w:val="30"/>
        </w:rPr>
      </w:pPr>
    </w:p>
    <w:p w14:paraId="5314C27A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Code Link </w:t>
      </w:r>
    </w:p>
    <w:p w14:paraId="5E75A1DA" w14:textId="77777777" w:rsidR="00371CDC" w:rsidRPr="00BA4919" w:rsidRDefault="00371CDC" w:rsidP="00371CDC">
      <w:pPr>
        <w:rPr>
          <w:rFonts w:ascii="Sagona Book" w:hAnsi="Sagona Book"/>
          <w:b/>
          <w:bCs/>
          <w:color w:val="00B050"/>
          <w:sz w:val="10"/>
          <w:szCs w:val="10"/>
        </w:rPr>
      </w:pPr>
    </w:p>
    <w:p w14:paraId="61CF18BC" w14:textId="77777777" w:rsidR="00371CDC" w:rsidRPr="00BA4919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hyperlink r:id="rId13" w:history="1">
        <w:r w:rsidRPr="00BA4919">
          <w:rPr>
            <w:rStyle w:val="Hyperlink"/>
            <w:rFonts w:ascii="Verdana Pro" w:hAnsi="Verdana Pro"/>
            <w:sz w:val="22"/>
            <w:szCs w:val="22"/>
          </w:rPr>
          <w:t>https://drive.google.com/drive/folders/1UDCQhPfc_Mv-1wWJff0iQNBgxh_kvurQ?usp=sharing</w:t>
        </w:r>
      </w:hyperlink>
    </w:p>
    <w:p w14:paraId="60F4DDC1" w14:textId="77777777" w:rsidR="00371CDC" w:rsidRPr="00BA4919" w:rsidRDefault="00371CDC" w:rsidP="00371CDC">
      <w:pPr>
        <w:rPr>
          <w:rFonts w:ascii="Sagona Book" w:hAnsi="Sagona Book"/>
          <w:b/>
          <w:bCs/>
          <w:color w:val="00B050"/>
          <w:sz w:val="30"/>
          <w:szCs w:val="30"/>
        </w:rPr>
      </w:pPr>
    </w:p>
    <w:p w14:paraId="2CEC1FD0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456734">
        <w:rPr>
          <w:rFonts w:ascii="Sagona Book" w:hAnsi="Sagona Book"/>
          <w:b/>
          <w:bCs/>
          <w:color w:val="00B050"/>
          <w:sz w:val="40"/>
          <w:szCs w:val="40"/>
        </w:rPr>
        <w:t>Screenshots</w:t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of Application</w:t>
      </w:r>
    </w:p>
    <w:p w14:paraId="798D3B36" w14:textId="77777777" w:rsidR="00371CDC" w:rsidRPr="00BA4919" w:rsidRDefault="00371CDC" w:rsidP="00371CDC">
      <w:pPr>
        <w:rPr>
          <w:rFonts w:ascii="Sagona Book" w:hAnsi="Sagona Book"/>
          <w:b/>
          <w:bCs/>
          <w:color w:val="00B050"/>
          <w:sz w:val="30"/>
          <w:szCs w:val="30"/>
        </w:rPr>
      </w:pPr>
    </w:p>
    <w:p w14:paraId="3A257FDA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>
        <w:rPr>
          <w:noProof/>
        </w:rPr>
        <w:drawing>
          <wp:inline distT="0" distB="0" distL="0" distR="0" wp14:anchorId="598D2B6F" wp14:editId="17C821B0">
            <wp:extent cx="6234545" cy="3506932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665" cy="352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A423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C117AE" wp14:editId="51B657A2">
            <wp:extent cx="6858000" cy="3857625"/>
            <wp:effectExtent l="0" t="0" r="0" b="952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CD191" wp14:editId="2D10A136">
            <wp:extent cx="6858000" cy="3857625"/>
            <wp:effectExtent l="0" t="0" r="0" b="952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55FEB" wp14:editId="533DA944">
            <wp:extent cx="6858000" cy="3857625"/>
            <wp:effectExtent l="0" t="0" r="0" b="952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368F2" wp14:editId="552E048C">
            <wp:extent cx="6858000" cy="3857625"/>
            <wp:effectExtent l="0" t="0" r="0" b="952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3B9AA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6B269EA0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43A0413B" w14:textId="77777777" w:rsidR="00371CDC" w:rsidRDefault="00371CDC" w:rsidP="00371CDC">
      <w:pPr>
        <w:rPr>
          <w:b/>
          <w:bCs/>
          <w:sz w:val="50"/>
          <w:szCs w:val="50"/>
        </w:rPr>
      </w:pPr>
      <w:r w:rsidRPr="00672BCD">
        <w:rPr>
          <w:color w:val="FF0000"/>
          <w:sz w:val="40"/>
          <w:szCs w:val="40"/>
        </w:rPr>
        <w:lastRenderedPageBreak/>
        <w:t>Date : 02/02/2022</w:t>
      </w:r>
      <w:r w:rsidRPr="00672BCD">
        <w:rPr>
          <w:color w:val="FF0000"/>
          <w:sz w:val="50"/>
          <w:szCs w:val="50"/>
        </w:rPr>
        <w:t xml:space="preserve">       </w:t>
      </w:r>
      <w:r w:rsidRPr="00672BCD">
        <w:rPr>
          <w:b/>
          <w:bCs/>
          <w:sz w:val="50"/>
          <w:szCs w:val="50"/>
        </w:rPr>
        <w:t xml:space="preserve">    </w:t>
      </w:r>
      <w:r w:rsidRPr="00456734">
        <w:rPr>
          <w:b/>
          <w:bCs/>
          <w:sz w:val="60"/>
          <w:szCs w:val="60"/>
        </w:rPr>
        <w:t xml:space="preserve">Lab </w:t>
      </w:r>
      <w:r>
        <w:rPr>
          <w:b/>
          <w:bCs/>
          <w:sz w:val="60"/>
          <w:szCs w:val="60"/>
        </w:rPr>
        <w:t>2</w:t>
      </w:r>
    </w:p>
    <w:p w14:paraId="75F35DDB" w14:textId="77777777" w:rsidR="00371CDC" w:rsidRPr="00672BCD" w:rsidRDefault="00371CDC" w:rsidP="00371CDC">
      <w:pPr>
        <w:rPr>
          <w:b/>
          <w:bCs/>
          <w:sz w:val="50"/>
          <w:szCs w:val="50"/>
        </w:rPr>
      </w:pPr>
    </w:p>
    <w:p w14:paraId="14648A34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Problem statement</w:t>
      </w:r>
    </w:p>
    <w:p w14:paraId="7016B93D" w14:textId="77777777" w:rsidR="00371CDC" w:rsidRDefault="00371CDC" w:rsidP="00371CDC">
      <w:pPr>
        <w:jc w:val="center"/>
      </w:pPr>
      <w:r w:rsidRPr="00456734">
        <w:drawing>
          <wp:inline distT="0" distB="0" distL="0" distR="0" wp14:anchorId="617159C8" wp14:editId="548E2F36">
            <wp:extent cx="6459091" cy="1790558"/>
            <wp:effectExtent l="0" t="0" r="0" b="63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073" cy="17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5CE3" w14:textId="77777777" w:rsidR="00371CDC" w:rsidRDefault="00371CDC" w:rsidP="00371CDC"/>
    <w:p w14:paraId="0B713088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Tools</w:t>
      </w:r>
      <w:r>
        <w:rPr>
          <w:rFonts w:ascii="Sagona Book" w:hAnsi="Sagona Book"/>
          <w:b/>
          <w:bCs/>
          <w:color w:val="00B050"/>
          <w:sz w:val="40"/>
          <w:szCs w:val="40"/>
        </w:rPr>
        <w:t>/Programming Languages</w:t>
      </w: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 Used </w:t>
      </w:r>
    </w:p>
    <w:p w14:paraId="105F9080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</w:p>
    <w:p w14:paraId="3D372FBA" w14:textId="77777777" w:rsidR="00371CDC" w:rsidRPr="00672BCD" w:rsidRDefault="00371CDC" w:rsidP="00371CDC">
      <w:pPr>
        <w:rPr>
          <w:rFonts w:ascii="Ubuntu" w:hAnsi="Ubuntu"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  <w:r>
        <w:rPr>
          <w:rFonts w:ascii="Ubuntu" w:hAnsi="Ubuntu"/>
          <w:sz w:val="30"/>
          <w:szCs w:val="30"/>
        </w:rPr>
        <w:t xml:space="preserve">Java </w:t>
      </w:r>
      <w:r w:rsidRPr="00672BCD">
        <w:rPr>
          <w:rFonts w:ascii="Ubuntu" w:hAnsi="Ubuntu"/>
          <w:sz w:val="30"/>
          <w:szCs w:val="30"/>
        </w:rPr>
        <w:t xml:space="preserve">, </w:t>
      </w:r>
      <w:r>
        <w:rPr>
          <w:rFonts w:ascii="Ubuntu" w:hAnsi="Ubuntu"/>
          <w:sz w:val="30"/>
          <w:szCs w:val="30"/>
        </w:rPr>
        <w:t>Servlets, HTML</w:t>
      </w:r>
    </w:p>
    <w:p w14:paraId="092ED960" w14:textId="77777777" w:rsidR="00371CDC" w:rsidRDefault="00371CDC" w:rsidP="00371CDC">
      <w:pPr>
        <w:rPr>
          <w:b/>
          <w:bCs/>
          <w:sz w:val="30"/>
          <w:szCs w:val="30"/>
        </w:rPr>
      </w:pPr>
    </w:p>
    <w:p w14:paraId="6555F371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Code Link </w:t>
      </w:r>
    </w:p>
    <w:p w14:paraId="2D691F67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hyperlink r:id="rId20" w:history="1">
        <w:r w:rsidRPr="001A662D">
          <w:rPr>
            <w:rStyle w:val="Hyperlink"/>
            <w:rFonts w:ascii="Verdana Pro" w:hAnsi="Verdana Pro"/>
            <w:sz w:val="22"/>
            <w:szCs w:val="22"/>
          </w:rPr>
          <w:t>https://drive.google.com/drive/folders/1JX6OnbGS4ipC1GDTUtRWQ0FcU0dtfdh3?usp=sharing</w:t>
        </w:r>
      </w:hyperlink>
    </w:p>
    <w:p w14:paraId="34E674BB" w14:textId="77777777" w:rsidR="00371CDC" w:rsidRPr="00BA4919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0818FA43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456734">
        <w:rPr>
          <w:rFonts w:ascii="Sagona Book" w:hAnsi="Sagona Book"/>
          <w:b/>
          <w:bCs/>
          <w:color w:val="00B050"/>
          <w:sz w:val="40"/>
          <w:szCs w:val="40"/>
        </w:rPr>
        <w:t>Screenshots</w:t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of Application</w:t>
      </w:r>
    </w:p>
    <w:p w14:paraId="41458507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DB6177C" wp14:editId="7DAFED53">
            <wp:extent cx="6243783" cy="3512128"/>
            <wp:effectExtent l="0" t="0" r="5080" b="0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546" cy="352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2939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307DF7" wp14:editId="1C5D4D77">
            <wp:extent cx="6858000" cy="3857625"/>
            <wp:effectExtent l="0" t="0" r="0" b="9525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194D0" wp14:editId="1A66CD73">
            <wp:extent cx="6858000" cy="3857625"/>
            <wp:effectExtent l="0" t="0" r="0" b="9525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47F1A" wp14:editId="7CED0FD6">
            <wp:extent cx="6858000" cy="3857625"/>
            <wp:effectExtent l="0" t="0" r="0" b="9525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58DA3" wp14:editId="77977AA8">
            <wp:extent cx="6858000" cy="385762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497413" wp14:editId="61F6A5E3">
            <wp:extent cx="6858000" cy="3857625"/>
            <wp:effectExtent l="0" t="0" r="0" b="9525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6DD04" wp14:editId="0F99BD58">
            <wp:extent cx="6858000" cy="3857625"/>
            <wp:effectExtent l="0" t="0" r="0" b="952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34B7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</w:p>
    <w:p w14:paraId="6F3A357B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</w:p>
    <w:p w14:paraId="2722AA31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</w:p>
    <w:p w14:paraId="77E7F30A" w14:textId="77777777" w:rsidR="00371CDC" w:rsidRDefault="00371CDC" w:rsidP="00371CDC">
      <w:pPr>
        <w:rPr>
          <w:b/>
          <w:bCs/>
          <w:sz w:val="60"/>
          <w:szCs w:val="60"/>
        </w:rPr>
      </w:pPr>
      <w:r w:rsidRPr="00672BCD">
        <w:rPr>
          <w:color w:val="FF0000"/>
          <w:sz w:val="40"/>
          <w:szCs w:val="40"/>
        </w:rPr>
        <w:lastRenderedPageBreak/>
        <w:t xml:space="preserve">Date : </w:t>
      </w:r>
      <w:r>
        <w:rPr>
          <w:color w:val="FF0000"/>
          <w:sz w:val="40"/>
          <w:szCs w:val="40"/>
        </w:rPr>
        <w:t>13</w:t>
      </w:r>
      <w:r w:rsidRPr="00672BCD">
        <w:rPr>
          <w:color w:val="FF0000"/>
          <w:sz w:val="40"/>
          <w:szCs w:val="40"/>
        </w:rPr>
        <w:t>/02/2022</w:t>
      </w:r>
      <w:r w:rsidRPr="00672BCD">
        <w:rPr>
          <w:color w:val="FF0000"/>
          <w:sz w:val="50"/>
          <w:szCs w:val="50"/>
        </w:rPr>
        <w:t xml:space="preserve">       </w:t>
      </w:r>
      <w:r w:rsidRPr="00672BCD">
        <w:rPr>
          <w:b/>
          <w:bCs/>
          <w:sz w:val="50"/>
          <w:szCs w:val="50"/>
        </w:rPr>
        <w:t xml:space="preserve">    </w:t>
      </w:r>
      <w:r w:rsidRPr="00456734">
        <w:rPr>
          <w:b/>
          <w:bCs/>
          <w:sz w:val="60"/>
          <w:szCs w:val="60"/>
        </w:rPr>
        <w:t xml:space="preserve">Lab </w:t>
      </w:r>
      <w:r>
        <w:rPr>
          <w:b/>
          <w:bCs/>
          <w:sz w:val="60"/>
          <w:szCs w:val="60"/>
        </w:rPr>
        <w:t>3</w:t>
      </w:r>
    </w:p>
    <w:p w14:paraId="1863AD4A" w14:textId="77777777" w:rsidR="00371CDC" w:rsidRDefault="00371CDC" w:rsidP="00371CDC">
      <w:pPr>
        <w:rPr>
          <w:b/>
          <w:bCs/>
          <w:sz w:val="50"/>
          <w:szCs w:val="50"/>
        </w:rPr>
      </w:pPr>
    </w:p>
    <w:p w14:paraId="42FB9DAA" w14:textId="77777777" w:rsidR="00371CDC" w:rsidRPr="00672BCD" w:rsidRDefault="00371CDC" w:rsidP="00371CDC">
      <w:pPr>
        <w:rPr>
          <w:b/>
          <w:bCs/>
          <w:sz w:val="50"/>
          <w:szCs w:val="50"/>
        </w:rPr>
      </w:pPr>
    </w:p>
    <w:p w14:paraId="49DC5BEC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Problem statement</w:t>
      </w:r>
    </w:p>
    <w:p w14:paraId="25BF4C6B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36E37CFD" w14:textId="77777777" w:rsidR="00371CDC" w:rsidRDefault="00371CDC" w:rsidP="00371CDC">
      <w:pPr>
        <w:jc w:val="center"/>
      </w:pPr>
      <w:r w:rsidRPr="00A21B59">
        <w:drawing>
          <wp:inline distT="0" distB="0" distL="0" distR="0" wp14:anchorId="1801991C" wp14:editId="105B8D3C">
            <wp:extent cx="5816704" cy="1808018"/>
            <wp:effectExtent l="0" t="0" r="0" b="190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5378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C0C3" w14:textId="77777777" w:rsidR="00371CDC" w:rsidRDefault="00371CDC" w:rsidP="00371CDC">
      <w:pPr>
        <w:jc w:val="center"/>
      </w:pPr>
    </w:p>
    <w:p w14:paraId="1275E44A" w14:textId="77777777" w:rsidR="00371CDC" w:rsidRDefault="00371CDC" w:rsidP="00371CDC">
      <w:pPr>
        <w:jc w:val="center"/>
      </w:pPr>
    </w:p>
    <w:p w14:paraId="4FC3B07E" w14:textId="77777777" w:rsidR="00371CDC" w:rsidRDefault="00371CDC" w:rsidP="00371CDC">
      <w:pPr>
        <w:jc w:val="center"/>
      </w:pPr>
    </w:p>
    <w:p w14:paraId="2156A1CD" w14:textId="77777777" w:rsidR="00371CDC" w:rsidRDefault="00371CDC" w:rsidP="00371CDC">
      <w:pPr>
        <w:jc w:val="center"/>
      </w:pPr>
    </w:p>
    <w:p w14:paraId="1389E8A7" w14:textId="77777777" w:rsidR="00371CDC" w:rsidRDefault="00371CDC" w:rsidP="00371CDC"/>
    <w:p w14:paraId="2CAF0478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Tools</w:t>
      </w:r>
      <w:r>
        <w:rPr>
          <w:rFonts w:ascii="Sagona Book" w:hAnsi="Sagona Book"/>
          <w:b/>
          <w:bCs/>
          <w:color w:val="00B050"/>
          <w:sz w:val="40"/>
          <w:szCs w:val="40"/>
        </w:rPr>
        <w:t>/Programming Languages</w:t>
      </w: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 Used </w:t>
      </w:r>
    </w:p>
    <w:p w14:paraId="514B331A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</w:p>
    <w:p w14:paraId="4CF45F89" w14:textId="77777777" w:rsidR="00371CDC" w:rsidRDefault="00371CDC" w:rsidP="00371CDC">
      <w:pPr>
        <w:rPr>
          <w:rFonts w:ascii="Ubuntu" w:hAnsi="Ubuntu"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  <w:r>
        <w:rPr>
          <w:rFonts w:ascii="Ubuntu" w:hAnsi="Ubuntu"/>
          <w:sz w:val="30"/>
          <w:szCs w:val="30"/>
        </w:rPr>
        <w:t xml:space="preserve">Java </w:t>
      </w:r>
      <w:r w:rsidRPr="00672BCD">
        <w:rPr>
          <w:rFonts w:ascii="Ubuntu" w:hAnsi="Ubuntu"/>
          <w:sz w:val="30"/>
          <w:szCs w:val="30"/>
        </w:rPr>
        <w:t xml:space="preserve">, </w:t>
      </w:r>
      <w:r>
        <w:rPr>
          <w:rFonts w:ascii="Ubuntu" w:hAnsi="Ubuntu"/>
          <w:sz w:val="30"/>
          <w:szCs w:val="30"/>
        </w:rPr>
        <w:t>JSP , Microsoft Access (Databases)</w:t>
      </w:r>
    </w:p>
    <w:p w14:paraId="5601E49C" w14:textId="77777777" w:rsidR="00371CDC" w:rsidRDefault="00371CDC" w:rsidP="00371CDC">
      <w:pPr>
        <w:rPr>
          <w:rFonts w:ascii="Ubuntu" w:hAnsi="Ubuntu"/>
          <w:sz w:val="30"/>
          <w:szCs w:val="30"/>
        </w:rPr>
      </w:pPr>
    </w:p>
    <w:p w14:paraId="21AC0659" w14:textId="77777777" w:rsidR="00371CDC" w:rsidRPr="00672BCD" w:rsidRDefault="00371CDC" w:rsidP="00371CDC">
      <w:pPr>
        <w:rPr>
          <w:rFonts w:ascii="Ubuntu" w:hAnsi="Ubuntu"/>
          <w:sz w:val="30"/>
          <w:szCs w:val="30"/>
        </w:rPr>
      </w:pPr>
    </w:p>
    <w:p w14:paraId="5F7C375B" w14:textId="77777777" w:rsidR="00371CDC" w:rsidRDefault="00371CDC" w:rsidP="00371CDC">
      <w:pPr>
        <w:rPr>
          <w:b/>
          <w:bCs/>
          <w:sz w:val="30"/>
          <w:szCs w:val="30"/>
        </w:rPr>
      </w:pPr>
    </w:p>
    <w:p w14:paraId="3B6492A6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Code Link </w:t>
      </w:r>
    </w:p>
    <w:p w14:paraId="1C5AB60F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5F07296D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hyperlink r:id="rId29" w:history="1">
        <w:r w:rsidRPr="001A662D">
          <w:rPr>
            <w:rStyle w:val="Hyperlink"/>
            <w:rFonts w:ascii="Verdana Pro" w:hAnsi="Verdana Pro"/>
            <w:sz w:val="22"/>
            <w:szCs w:val="22"/>
          </w:rPr>
          <w:t>https://drive.google.com/drive/folders/1J5onahJVhhw1Q9_5vVHU9Zp7BU8DD7aa?usp=sharing</w:t>
        </w:r>
      </w:hyperlink>
    </w:p>
    <w:p w14:paraId="30CD1B7B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47A41234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7C5B2A88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507B94D9" w14:textId="77777777" w:rsidR="00371CDC" w:rsidRPr="00BA4919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300A22F9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456734">
        <w:rPr>
          <w:rFonts w:ascii="Sagona Book" w:hAnsi="Sagona Book"/>
          <w:b/>
          <w:bCs/>
          <w:color w:val="00B050"/>
          <w:sz w:val="40"/>
          <w:szCs w:val="40"/>
        </w:rPr>
        <w:t>Screenshots</w:t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of Application</w:t>
      </w:r>
    </w:p>
    <w:p w14:paraId="0FEC71A4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45E3E8" wp14:editId="4B44FC18">
            <wp:extent cx="6858000" cy="3857625"/>
            <wp:effectExtent l="0" t="0" r="0" b="952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80321" wp14:editId="6CECDDBB">
            <wp:extent cx="6858000" cy="385762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697B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</w:p>
    <w:p w14:paraId="626B89C5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</w:p>
    <w:p w14:paraId="52912E98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</w:p>
    <w:p w14:paraId="26B569DE" w14:textId="77777777" w:rsidR="00371CDC" w:rsidRDefault="00371CDC" w:rsidP="00371CDC">
      <w:pPr>
        <w:rPr>
          <w:b/>
          <w:bCs/>
          <w:sz w:val="60"/>
          <w:szCs w:val="60"/>
        </w:rPr>
      </w:pPr>
      <w:r w:rsidRPr="00672BCD">
        <w:rPr>
          <w:color w:val="FF0000"/>
          <w:sz w:val="40"/>
          <w:szCs w:val="40"/>
        </w:rPr>
        <w:lastRenderedPageBreak/>
        <w:t xml:space="preserve">Date : </w:t>
      </w:r>
      <w:r>
        <w:rPr>
          <w:color w:val="FF0000"/>
          <w:sz w:val="40"/>
          <w:szCs w:val="40"/>
        </w:rPr>
        <w:t>20</w:t>
      </w:r>
      <w:r w:rsidRPr="00672BCD">
        <w:rPr>
          <w:color w:val="FF0000"/>
          <w:sz w:val="40"/>
          <w:szCs w:val="40"/>
        </w:rPr>
        <w:t>/02/2022</w:t>
      </w:r>
      <w:r w:rsidRPr="00672BCD">
        <w:rPr>
          <w:color w:val="FF0000"/>
          <w:sz w:val="50"/>
          <w:szCs w:val="50"/>
        </w:rPr>
        <w:t xml:space="preserve">       </w:t>
      </w:r>
      <w:r w:rsidRPr="00672BCD">
        <w:rPr>
          <w:b/>
          <w:bCs/>
          <w:sz w:val="50"/>
          <w:szCs w:val="50"/>
        </w:rPr>
        <w:t xml:space="preserve">    </w:t>
      </w:r>
      <w:r w:rsidRPr="00456734">
        <w:rPr>
          <w:b/>
          <w:bCs/>
          <w:sz w:val="60"/>
          <w:szCs w:val="60"/>
        </w:rPr>
        <w:t xml:space="preserve">Lab </w:t>
      </w:r>
      <w:r>
        <w:rPr>
          <w:b/>
          <w:bCs/>
          <w:sz w:val="60"/>
          <w:szCs w:val="60"/>
        </w:rPr>
        <w:t>4</w:t>
      </w:r>
    </w:p>
    <w:p w14:paraId="18AB2BAA" w14:textId="77777777" w:rsidR="00371CDC" w:rsidRDefault="00371CDC" w:rsidP="00371CDC">
      <w:pPr>
        <w:rPr>
          <w:b/>
          <w:bCs/>
          <w:sz w:val="50"/>
          <w:szCs w:val="50"/>
        </w:rPr>
      </w:pPr>
    </w:p>
    <w:p w14:paraId="79B6CD34" w14:textId="77777777" w:rsidR="00371CDC" w:rsidRPr="00672BCD" w:rsidRDefault="00371CDC" w:rsidP="00371CDC">
      <w:pPr>
        <w:rPr>
          <w:b/>
          <w:bCs/>
          <w:sz w:val="50"/>
          <w:szCs w:val="50"/>
        </w:rPr>
      </w:pPr>
    </w:p>
    <w:p w14:paraId="74EB49C9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Problem statement</w:t>
      </w:r>
    </w:p>
    <w:p w14:paraId="017A94A4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56A50B5A" w14:textId="77777777" w:rsidR="00371CDC" w:rsidRDefault="00371CDC" w:rsidP="00371CDC">
      <w:pPr>
        <w:jc w:val="center"/>
      </w:pPr>
      <w:r w:rsidRPr="00D455DA">
        <w:drawing>
          <wp:inline distT="0" distB="0" distL="0" distR="0" wp14:anchorId="5603397B" wp14:editId="54C108E9">
            <wp:extent cx="6127446" cy="1856509"/>
            <wp:effectExtent l="0" t="0" r="6985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2754" cy="18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693F" w14:textId="77777777" w:rsidR="00371CDC" w:rsidRDefault="00371CDC" w:rsidP="00371CDC">
      <w:pPr>
        <w:jc w:val="center"/>
      </w:pPr>
    </w:p>
    <w:p w14:paraId="751F43E4" w14:textId="77777777" w:rsidR="00371CDC" w:rsidRDefault="00371CDC" w:rsidP="00371CDC">
      <w:pPr>
        <w:jc w:val="center"/>
      </w:pPr>
    </w:p>
    <w:p w14:paraId="4B7C6FE6" w14:textId="77777777" w:rsidR="00371CDC" w:rsidRDefault="00371CDC" w:rsidP="00371CDC"/>
    <w:p w14:paraId="7FDD9DF2" w14:textId="77777777" w:rsidR="00371CDC" w:rsidRDefault="00371CDC" w:rsidP="00371CDC"/>
    <w:p w14:paraId="7401537B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Tools</w:t>
      </w:r>
      <w:r>
        <w:rPr>
          <w:rFonts w:ascii="Sagona Book" w:hAnsi="Sagona Book"/>
          <w:b/>
          <w:bCs/>
          <w:color w:val="00B050"/>
          <w:sz w:val="40"/>
          <w:szCs w:val="40"/>
        </w:rPr>
        <w:t>/Programming Languages</w:t>
      </w: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 Used </w:t>
      </w:r>
    </w:p>
    <w:p w14:paraId="71EC9E93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</w:p>
    <w:p w14:paraId="1D8C6836" w14:textId="77777777" w:rsidR="00371CDC" w:rsidRDefault="00371CDC" w:rsidP="00371CDC">
      <w:pPr>
        <w:rPr>
          <w:rFonts w:ascii="Ubuntu" w:hAnsi="Ubuntu"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  <w:r>
        <w:rPr>
          <w:rFonts w:ascii="Ubuntu" w:hAnsi="Ubuntu"/>
          <w:sz w:val="30"/>
          <w:szCs w:val="30"/>
        </w:rPr>
        <w:t>AJAX</w:t>
      </w:r>
      <w:r w:rsidRPr="00672BCD">
        <w:rPr>
          <w:rFonts w:ascii="Ubuntu" w:hAnsi="Ubuntu"/>
          <w:sz w:val="30"/>
          <w:szCs w:val="30"/>
        </w:rPr>
        <w:t>,</w:t>
      </w:r>
      <w:r>
        <w:rPr>
          <w:rFonts w:ascii="Ubuntu" w:hAnsi="Ubuntu"/>
          <w:sz w:val="30"/>
          <w:szCs w:val="30"/>
        </w:rPr>
        <w:t xml:space="preserve"> Microsoft Access (Databases)</w:t>
      </w:r>
    </w:p>
    <w:p w14:paraId="2E86AE5E" w14:textId="77777777" w:rsidR="00371CDC" w:rsidRPr="00672BCD" w:rsidRDefault="00371CDC" w:rsidP="00371CDC">
      <w:pPr>
        <w:rPr>
          <w:rFonts w:ascii="Ubuntu" w:hAnsi="Ubuntu"/>
          <w:sz w:val="30"/>
          <w:szCs w:val="30"/>
        </w:rPr>
      </w:pPr>
    </w:p>
    <w:p w14:paraId="7FDC2250" w14:textId="77777777" w:rsidR="00371CDC" w:rsidRDefault="00371CDC" w:rsidP="00371CDC">
      <w:pPr>
        <w:rPr>
          <w:b/>
          <w:bCs/>
          <w:sz w:val="30"/>
          <w:szCs w:val="30"/>
        </w:rPr>
      </w:pPr>
    </w:p>
    <w:p w14:paraId="3B1D52EB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Code Link </w:t>
      </w:r>
    </w:p>
    <w:p w14:paraId="6F02E4F3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5D16277A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hyperlink r:id="rId33" w:history="1">
        <w:r w:rsidRPr="001A662D">
          <w:rPr>
            <w:rStyle w:val="Hyperlink"/>
            <w:rFonts w:ascii="Verdana Pro" w:hAnsi="Verdana Pro"/>
            <w:sz w:val="22"/>
            <w:szCs w:val="22"/>
          </w:rPr>
          <w:t>https://drive.google.com/drive/folders/1ICCw0wSp304RFoQkppLxU5HAhDU6sYC3?usp=sharing</w:t>
        </w:r>
      </w:hyperlink>
    </w:p>
    <w:p w14:paraId="35F54E0F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1EC06E04" w14:textId="77777777" w:rsidR="00371CDC" w:rsidRPr="00BA4919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57495DC1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456734">
        <w:rPr>
          <w:rFonts w:ascii="Sagona Book" w:hAnsi="Sagona Book"/>
          <w:b/>
          <w:bCs/>
          <w:color w:val="00B050"/>
          <w:sz w:val="40"/>
          <w:szCs w:val="40"/>
        </w:rPr>
        <w:t>Screenshots</w:t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of Application</w:t>
      </w:r>
    </w:p>
    <w:p w14:paraId="349E87D6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C7FBBB3" wp14:editId="1B506878">
            <wp:extent cx="6858000" cy="3857625"/>
            <wp:effectExtent l="0" t="0" r="0" b="9525"/>
            <wp:docPr id="36" name="Picture 3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47E09" wp14:editId="6B24132E">
            <wp:extent cx="6858000" cy="3857625"/>
            <wp:effectExtent l="0" t="0" r="0" b="9525"/>
            <wp:docPr id="35" name="Picture 3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00CBE9" wp14:editId="539BA1C1">
            <wp:extent cx="6858000" cy="3857625"/>
            <wp:effectExtent l="0" t="0" r="0" b="9525"/>
            <wp:docPr id="34" name="Picture 3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94979" wp14:editId="57A4710F">
            <wp:extent cx="6858000" cy="3857625"/>
            <wp:effectExtent l="0" t="0" r="0" b="9525"/>
            <wp:docPr id="33" name="Picture 3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23EF0" wp14:editId="37856C02">
            <wp:extent cx="6858000" cy="3857625"/>
            <wp:effectExtent l="0" t="0" r="0" b="9525"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D5502" wp14:editId="0D02DDC2">
            <wp:extent cx="6858000" cy="3857625"/>
            <wp:effectExtent l="0" t="0" r="0" b="9525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021F83" wp14:editId="667FBBBB">
            <wp:extent cx="6858000" cy="3857625"/>
            <wp:effectExtent l="0" t="0" r="0" b="9525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1D84A" wp14:editId="57E3632D">
            <wp:extent cx="6858000" cy="3857625"/>
            <wp:effectExtent l="0" t="0" r="0" b="9525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09C73" wp14:editId="1A5EBF39">
            <wp:extent cx="6858000" cy="3857625"/>
            <wp:effectExtent l="0" t="0" r="0" b="9525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AA036" wp14:editId="4140FB6D">
            <wp:extent cx="6858000" cy="3857625"/>
            <wp:effectExtent l="0" t="0" r="0" b="9525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A6D32" wp14:editId="463C06E2">
            <wp:extent cx="6858000" cy="3857625"/>
            <wp:effectExtent l="0" t="0" r="0" b="9525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0DF5A" wp14:editId="58E52B9A">
            <wp:extent cx="6858000" cy="3857625"/>
            <wp:effectExtent l="0" t="0" r="0" b="9525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69DB7" wp14:editId="609D6F76">
            <wp:extent cx="6858000" cy="3857625"/>
            <wp:effectExtent l="0" t="0" r="0" b="9525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9F6FC" wp14:editId="6914D159">
            <wp:extent cx="6858000" cy="3857625"/>
            <wp:effectExtent l="0" t="0" r="0" b="9525"/>
            <wp:docPr id="23" name="Picture 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E499" w14:textId="77777777" w:rsidR="00371CDC" w:rsidRDefault="00371CDC" w:rsidP="00371CDC">
      <w:pPr>
        <w:rPr>
          <w:rFonts w:ascii="Sagona Book" w:hAnsi="Sagona Book"/>
          <w:b/>
          <w:bCs/>
          <w:sz w:val="30"/>
          <w:szCs w:val="30"/>
        </w:rPr>
      </w:pPr>
    </w:p>
    <w:p w14:paraId="35C7A2D7" w14:textId="77777777" w:rsidR="00371CDC" w:rsidRPr="00672BCD" w:rsidRDefault="00371CDC" w:rsidP="00371CDC">
      <w:pPr>
        <w:rPr>
          <w:rFonts w:ascii="Sagona Book" w:hAnsi="Sagona Book"/>
          <w:b/>
          <w:bCs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</w:p>
    <w:p w14:paraId="46BEE31A" w14:textId="77777777" w:rsidR="00371CDC" w:rsidRPr="00672BCD" w:rsidRDefault="00371CDC" w:rsidP="00371CDC">
      <w:pPr>
        <w:rPr>
          <w:b/>
          <w:bCs/>
          <w:sz w:val="30"/>
          <w:szCs w:val="30"/>
        </w:rPr>
      </w:pPr>
    </w:p>
    <w:p w14:paraId="241B43D9" w14:textId="77777777" w:rsidR="00371CDC" w:rsidRDefault="00371CDC" w:rsidP="00371CDC">
      <w:pPr>
        <w:shd w:val="clear" w:color="auto" w:fill="FFFFFF"/>
        <w:spacing w:line="285" w:lineRule="atLeast"/>
      </w:pPr>
    </w:p>
    <w:p w14:paraId="4506A8C9" w14:textId="77777777" w:rsidR="00371CDC" w:rsidRDefault="00371CDC" w:rsidP="00371CDC">
      <w:pPr>
        <w:rPr>
          <w:b/>
          <w:bCs/>
          <w:sz w:val="60"/>
          <w:szCs w:val="60"/>
        </w:rPr>
      </w:pPr>
      <w:r>
        <w:rPr>
          <w:rFonts w:ascii="Ubuntu" w:hAnsi="Ubuntu"/>
          <w:sz w:val="28"/>
          <w:szCs w:val="28"/>
        </w:rPr>
        <w:lastRenderedPageBreak/>
        <w:t xml:space="preserve"> </w:t>
      </w:r>
      <w:r w:rsidRPr="00672BCD">
        <w:rPr>
          <w:color w:val="FF0000"/>
          <w:sz w:val="40"/>
          <w:szCs w:val="40"/>
        </w:rPr>
        <w:t xml:space="preserve">Date : </w:t>
      </w:r>
      <w:r>
        <w:rPr>
          <w:color w:val="FF0000"/>
          <w:sz w:val="40"/>
          <w:szCs w:val="40"/>
        </w:rPr>
        <w:t>06</w:t>
      </w:r>
      <w:r w:rsidRPr="00672BCD">
        <w:rPr>
          <w:color w:val="FF0000"/>
          <w:sz w:val="40"/>
          <w:szCs w:val="40"/>
        </w:rPr>
        <w:t>/0</w:t>
      </w:r>
      <w:r>
        <w:rPr>
          <w:color w:val="FF0000"/>
          <w:sz w:val="40"/>
          <w:szCs w:val="40"/>
        </w:rPr>
        <w:t>3</w:t>
      </w:r>
      <w:r w:rsidRPr="00672BCD">
        <w:rPr>
          <w:color w:val="FF0000"/>
          <w:sz w:val="40"/>
          <w:szCs w:val="40"/>
        </w:rPr>
        <w:t>/2022</w:t>
      </w:r>
      <w:r w:rsidRPr="00672BCD">
        <w:rPr>
          <w:color w:val="FF0000"/>
          <w:sz w:val="50"/>
          <w:szCs w:val="50"/>
        </w:rPr>
        <w:t xml:space="preserve">       </w:t>
      </w:r>
      <w:r w:rsidRPr="00672BCD">
        <w:rPr>
          <w:b/>
          <w:bCs/>
          <w:sz w:val="50"/>
          <w:szCs w:val="50"/>
        </w:rPr>
        <w:t xml:space="preserve">    </w:t>
      </w:r>
      <w:r w:rsidRPr="00456734">
        <w:rPr>
          <w:b/>
          <w:bCs/>
          <w:sz w:val="60"/>
          <w:szCs w:val="60"/>
        </w:rPr>
        <w:t xml:space="preserve">Lab </w:t>
      </w:r>
      <w:r>
        <w:rPr>
          <w:b/>
          <w:bCs/>
          <w:sz w:val="60"/>
          <w:szCs w:val="60"/>
        </w:rPr>
        <w:t>5</w:t>
      </w:r>
    </w:p>
    <w:p w14:paraId="2B85EF67" w14:textId="77777777" w:rsidR="00371CDC" w:rsidRPr="009A0282" w:rsidRDefault="00371CDC" w:rsidP="00371CDC">
      <w:pPr>
        <w:rPr>
          <w:b/>
          <w:bCs/>
          <w:sz w:val="20"/>
          <w:szCs w:val="20"/>
        </w:rPr>
      </w:pPr>
    </w:p>
    <w:p w14:paraId="4C3E07BA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Problem statement</w:t>
      </w:r>
    </w:p>
    <w:p w14:paraId="02BB4516" w14:textId="77777777" w:rsidR="00371CDC" w:rsidRDefault="00371CDC" w:rsidP="00371CDC">
      <w:pPr>
        <w:jc w:val="center"/>
      </w:pPr>
      <w:r w:rsidRPr="00F65EA7">
        <w:drawing>
          <wp:inline distT="0" distB="0" distL="0" distR="0" wp14:anchorId="5EB03F30" wp14:editId="2A74F7F2">
            <wp:extent cx="5070425" cy="1571913"/>
            <wp:effectExtent l="0" t="0" r="0" b="9525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7916" cy="158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20A7" w14:textId="77777777" w:rsidR="00371CDC" w:rsidRDefault="00371CDC" w:rsidP="00371CDC"/>
    <w:p w14:paraId="342F8156" w14:textId="77777777" w:rsidR="00371CDC" w:rsidRPr="009A0282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Tools</w:t>
      </w:r>
      <w:r>
        <w:rPr>
          <w:rFonts w:ascii="Sagona Book" w:hAnsi="Sagona Book"/>
          <w:b/>
          <w:bCs/>
          <w:color w:val="00B050"/>
          <w:sz w:val="40"/>
          <w:szCs w:val="40"/>
        </w:rPr>
        <w:t>/Programming Languages</w:t>
      </w: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 Used </w:t>
      </w:r>
    </w:p>
    <w:p w14:paraId="1D81827B" w14:textId="77777777" w:rsidR="00371CDC" w:rsidRDefault="00371CDC" w:rsidP="00371CDC">
      <w:pPr>
        <w:rPr>
          <w:rFonts w:ascii="Ubuntu" w:hAnsi="Ubuntu"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  <w:r>
        <w:rPr>
          <w:rFonts w:ascii="Ubuntu" w:hAnsi="Ubuntu"/>
          <w:sz w:val="30"/>
          <w:szCs w:val="30"/>
        </w:rPr>
        <w:t>XML, HTML, python server</w:t>
      </w:r>
    </w:p>
    <w:p w14:paraId="0C77720B" w14:textId="77777777" w:rsidR="00371CDC" w:rsidRDefault="00371CDC" w:rsidP="00371CDC">
      <w:pPr>
        <w:rPr>
          <w:b/>
          <w:bCs/>
          <w:sz w:val="30"/>
          <w:szCs w:val="30"/>
        </w:rPr>
      </w:pPr>
    </w:p>
    <w:p w14:paraId="5D5EBCCD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Code Link</w:t>
      </w:r>
    </w:p>
    <w:p w14:paraId="167DF624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hyperlink r:id="rId49" w:history="1">
        <w:r w:rsidRPr="001A662D">
          <w:rPr>
            <w:rStyle w:val="Hyperlink"/>
            <w:rFonts w:ascii="Verdana Pro" w:hAnsi="Verdana Pro"/>
            <w:sz w:val="22"/>
            <w:szCs w:val="22"/>
          </w:rPr>
          <w:t>https://drive.google.com/drive/folders/1ZvvUFqbXw4aUJvxS-2RriNgqNQd4G2Ls?usp=sharing</w:t>
        </w:r>
      </w:hyperlink>
    </w:p>
    <w:p w14:paraId="79588B9B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54F0B2EB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456734">
        <w:rPr>
          <w:rFonts w:ascii="Sagona Book" w:hAnsi="Sagona Book"/>
          <w:b/>
          <w:bCs/>
          <w:color w:val="00B050"/>
          <w:sz w:val="40"/>
          <w:szCs w:val="40"/>
        </w:rPr>
        <w:t>Screenshots</w:t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of Application</w:t>
      </w:r>
    </w:p>
    <w:p w14:paraId="310CB3B8" w14:textId="77777777" w:rsidR="00371CDC" w:rsidRPr="009A0282" w:rsidRDefault="00371CDC" w:rsidP="00371CDC">
      <w:pPr>
        <w:rPr>
          <w:rFonts w:ascii="Sagona Book" w:hAnsi="Sagona Book"/>
          <w:b/>
          <w:bCs/>
          <w:color w:val="00B050"/>
          <w:sz w:val="10"/>
          <w:szCs w:val="10"/>
        </w:rPr>
      </w:pPr>
    </w:p>
    <w:p w14:paraId="4F576539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  <w:r>
        <w:rPr>
          <w:noProof/>
        </w:rPr>
        <w:drawing>
          <wp:inline distT="0" distB="0" distL="0" distR="0" wp14:anchorId="6458BAC8" wp14:editId="3B026984">
            <wp:extent cx="7007320" cy="3941618"/>
            <wp:effectExtent l="0" t="0" r="3175" b="1905"/>
            <wp:docPr id="40" name="Picture 4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315" cy="395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30B34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4961BF61" w14:textId="77777777" w:rsidR="00371CDC" w:rsidRDefault="00371CDC" w:rsidP="00371CDC">
      <w:pPr>
        <w:rPr>
          <w:b/>
          <w:bCs/>
          <w:sz w:val="60"/>
          <w:szCs w:val="60"/>
        </w:rPr>
      </w:pPr>
      <w:r w:rsidRPr="00672BCD">
        <w:rPr>
          <w:color w:val="FF0000"/>
          <w:sz w:val="40"/>
          <w:szCs w:val="40"/>
        </w:rPr>
        <w:lastRenderedPageBreak/>
        <w:t xml:space="preserve">Date : </w:t>
      </w:r>
      <w:r>
        <w:rPr>
          <w:color w:val="FF0000"/>
          <w:sz w:val="40"/>
          <w:szCs w:val="40"/>
        </w:rPr>
        <w:t>16</w:t>
      </w:r>
      <w:r w:rsidRPr="00672BCD">
        <w:rPr>
          <w:color w:val="FF0000"/>
          <w:sz w:val="40"/>
          <w:szCs w:val="40"/>
        </w:rPr>
        <w:t>/0</w:t>
      </w:r>
      <w:r>
        <w:rPr>
          <w:color w:val="FF0000"/>
          <w:sz w:val="40"/>
          <w:szCs w:val="40"/>
        </w:rPr>
        <w:t>3</w:t>
      </w:r>
      <w:r w:rsidRPr="00672BCD">
        <w:rPr>
          <w:color w:val="FF0000"/>
          <w:sz w:val="40"/>
          <w:szCs w:val="40"/>
        </w:rPr>
        <w:t>/2022</w:t>
      </w:r>
      <w:r w:rsidRPr="00672BCD">
        <w:rPr>
          <w:color w:val="FF0000"/>
          <w:sz w:val="50"/>
          <w:szCs w:val="50"/>
        </w:rPr>
        <w:t xml:space="preserve">       </w:t>
      </w:r>
      <w:r w:rsidRPr="00672BCD">
        <w:rPr>
          <w:b/>
          <w:bCs/>
          <w:sz w:val="50"/>
          <w:szCs w:val="50"/>
        </w:rPr>
        <w:t xml:space="preserve">    </w:t>
      </w:r>
      <w:r w:rsidRPr="00456734">
        <w:rPr>
          <w:b/>
          <w:bCs/>
          <w:sz w:val="60"/>
          <w:szCs w:val="60"/>
        </w:rPr>
        <w:t xml:space="preserve">Lab </w:t>
      </w:r>
      <w:r>
        <w:rPr>
          <w:b/>
          <w:bCs/>
          <w:sz w:val="60"/>
          <w:szCs w:val="60"/>
        </w:rPr>
        <w:t>6</w:t>
      </w:r>
    </w:p>
    <w:p w14:paraId="45F7BEE2" w14:textId="77777777" w:rsidR="00371CDC" w:rsidRPr="009A0282" w:rsidRDefault="00371CDC" w:rsidP="00371CDC">
      <w:pPr>
        <w:rPr>
          <w:b/>
          <w:bCs/>
          <w:sz w:val="20"/>
          <w:szCs w:val="20"/>
        </w:rPr>
      </w:pPr>
    </w:p>
    <w:p w14:paraId="4C62CB5A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Problem statement</w:t>
      </w:r>
    </w:p>
    <w:p w14:paraId="05202114" w14:textId="77777777" w:rsidR="00371CDC" w:rsidRDefault="00371CDC" w:rsidP="00371CDC">
      <w:pPr>
        <w:jc w:val="center"/>
      </w:pPr>
      <w:r w:rsidRPr="009A0282">
        <w:drawing>
          <wp:inline distT="0" distB="0" distL="0" distR="0" wp14:anchorId="6696C524" wp14:editId="4115EE43">
            <wp:extent cx="4831499" cy="1242168"/>
            <wp:effectExtent l="0" t="0" r="762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A687" w14:textId="77777777" w:rsidR="00371CDC" w:rsidRDefault="00371CDC" w:rsidP="00371CDC"/>
    <w:p w14:paraId="207E4D9B" w14:textId="77777777" w:rsidR="00371CDC" w:rsidRPr="009A0282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Tools</w:t>
      </w:r>
      <w:r>
        <w:rPr>
          <w:rFonts w:ascii="Sagona Book" w:hAnsi="Sagona Book"/>
          <w:b/>
          <w:bCs/>
          <w:color w:val="00B050"/>
          <w:sz w:val="40"/>
          <w:szCs w:val="40"/>
        </w:rPr>
        <w:t>/Programming Languages</w:t>
      </w: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 Used </w:t>
      </w:r>
    </w:p>
    <w:p w14:paraId="2873EE81" w14:textId="510A380E" w:rsidR="00371CDC" w:rsidRDefault="00371CDC" w:rsidP="00371CDC">
      <w:pPr>
        <w:rPr>
          <w:rFonts w:ascii="Ubuntu" w:hAnsi="Ubuntu"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  <w:r>
        <w:rPr>
          <w:rFonts w:ascii="Ubuntu" w:hAnsi="Ubuntu"/>
          <w:sz w:val="30"/>
          <w:szCs w:val="30"/>
        </w:rPr>
        <w:t xml:space="preserve">PHP, MySQL, </w:t>
      </w:r>
      <w:proofErr w:type="spellStart"/>
      <w:r>
        <w:rPr>
          <w:rFonts w:ascii="Ubuntu" w:hAnsi="Ubuntu"/>
          <w:sz w:val="30"/>
          <w:szCs w:val="30"/>
        </w:rPr>
        <w:t>Xampp</w:t>
      </w:r>
      <w:proofErr w:type="spellEnd"/>
      <w:r>
        <w:rPr>
          <w:rFonts w:ascii="Ubuntu" w:hAnsi="Ubuntu"/>
          <w:sz w:val="30"/>
          <w:szCs w:val="30"/>
        </w:rPr>
        <w:t xml:space="preserve">, </w:t>
      </w:r>
      <w:proofErr w:type="spellStart"/>
      <w:r>
        <w:rPr>
          <w:rFonts w:ascii="Ubuntu" w:hAnsi="Ubuntu"/>
          <w:sz w:val="30"/>
          <w:szCs w:val="30"/>
        </w:rPr>
        <w:t>phpMailer</w:t>
      </w:r>
      <w:proofErr w:type="spellEnd"/>
      <w:r w:rsidR="007D6C31">
        <w:rPr>
          <w:rFonts w:ascii="Ubuntu" w:hAnsi="Ubuntu"/>
          <w:sz w:val="30"/>
          <w:szCs w:val="30"/>
        </w:rPr>
        <w:t>, CSS</w:t>
      </w:r>
    </w:p>
    <w:p w14:paraId="02919160" w14:textId="77777777" w:rsidR="00371CDC" w:rsidRDefault="00371CDC" w:rsidP="00371CDC">
      <w:pPr>
        <w:rPr>
          <w:b/>
          <w:bCs/>
          <w:sz w:val="30"/>
          <w:szCs w:val="30"/>
        </w:rPr>
      </w:pPr>
    </w:p>
    <w:p w14:paraId="2582C06E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Code Link</w:t>
      </w:r>
    </w:p>
    <w:p w14:paraId="241D0A6A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hyperlink r:id="rId52" w:history="1">
        <w:r w:rsidRPr="001A662D">
          <w:rPr>
            <w:rStyle w:val="Hyperlink"/>
            <w:rFonts w:ascii="Verdana Pro" w:hAnsi="Verdana Pro"/>
            <w:sz w:val="22"/>
            <w:szCs w:val="22"/>
          </w:rPr>
          <w:t>https://drive.google.com/drive/folders/1R-zW7sRFcYykbSq8cKiDAi3HIX-OlsVH?usp=sharing</w:t>
        </w:r>
      </w:hyperlink>
    </w:p>
    <w:p w14:paraId="092555CF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r>
        <w:rPr>
          <w:rFonts w:ascii="Verdana Pro" w:hAnsi="Verdana Pro"/>
          <w:color w:val="00B050"/>
          <w:sz w:val="22"/>
          <w:szCs w:val="22"/>
        </w:rPr>
        <w:t xml:space="preserve"> </w:t>
      </w:r>
    </w:p>
    <w:p w14:paraId="78599CBE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456734">
        <w:rPr>
          <w:rFonts w:ascii="Sagona Book" w:hAnsi="Sagona Book"/>
          <w:b/>
          <w:bCs/>
          <w:color w:val="00B050"/>
          <w:sz w:val="40"/>
          <w:szCs w:val="40"/>
        </w:rPr>
        <w:t>Screenshots</w:t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of Application</w:t>
      </w:r>
    </w:p>
    <w:p w14:paraId="20DF2E38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6267AC" wp14:editId="372FD11B">
            <wp:extent cx="6858000" cy="3857625"/>
            <wp:effectExtent l="0" t="0" r="0" b="952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5C550" wp14:editId="011F5E77">
            <wp:extent cx="6858000" cy="3857625"/>
            <wp:effectExtent l="0" t="0" r="0" b="952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7AAE3" wp14:editId="28E38E06">
            <wp:extent cx="6858000" cy="3857625"/>
            <wp:effectExtent l="0" t="0" r="0" b="9525"/>
            <wp:docPr id="54" name="Picture 5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C4D11" wp14:editId="04B54EF2">
            <wp:extent cx="6858000" cy="3857625"/>
            <wp:effectExtent l="0" t="0" r="0" b="9525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A259E7" wp14:editId="015FD168">
            <wp:extent cx="6858000" cy="3857625"/>
            <wp:effectExtent l="0" t="0" r="0" b="9525"/>
            <wp:docPr id="52" name="Picture 5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13821" wp14:editId="6803306A">
            <wp:extent cx="6858000" cy="3857625"/>
            <wp:effectExtent l="0" t="0" r="0" b="952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65436C" wp14:editId="10D87C2D">
            <wp:extent cx="6858000" cy="3857625"/>
            <wp:effectExtent l="0" t="0" r="0" b="9525"/>
            <wp:docPr id="50" name="Picture 5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07A13" wp14:editId="64F81FCA">
            <wp:extent cx="6858000" cy="3857625"/>
            <wp:effectExtent l="0" t="0" r="0" b="952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E87003" wp14:editId="791DDE94">
            <wp:extent cx="6858000" cy="3857625"/>
            <wp:effectExtent l="0" t="0" r="0" b="9525"/>
            <wp:docPr id="48" name="Picture 4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0DC83" wp14:editId="78485418">
            <wp:extent cx="6858000" cy="3857625"/>
            <wp:effectExtent l="0" t="0" r="0" b="952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F1A01" wp14:editId="69254073">
            <wp:extent cx="6858000" cy="3857625"/>
            <wp:effectExtent l="0" t="0" r="0" b="9525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65C6F" wp14:editId="3BB4F44D">
            <wp:extent cx="6858000" cy="3857625"/>
            <wp:effectExtent l="0" t="0" r="0" b="9525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E44D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7CCF1C29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307847F5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116D4D9C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294717B7" w14:textId="77777777" w:rsidR="00371CDC" w:rsidRDefault="00371CDC" w:rsidP="00371CDC">
      <w:pPr>
        <w:rPr>
          <w:b/>
          <w:bCs/>
          <w:sz w:val="60"/>
          <w:szCs w:val="60"/>
        </w:rPr>
      </w:pPr>
      <w:r w:rsidRPr="00672BCD">
        <w:rPr>
          <w:color w:val="FF0000"/>
          <w:sz w:val="40"/>
          <w:szCs w:val="40"/>
        </w:rPr>
        <w:lastRenderedPageBreak/>
        <w:t xml:space="preserve">Date : </w:t>
      </w:r>
      <w:r>
        <w:rPr>
          <w:color w:val="FF0000"/>
          <w:sz w:val="40"/>
          <w:szCs w:val="40"/>
        </w:rPr>
        <w:t>20</w:t>
      </w:r>
      <w:r w:rsidRPr="00672BCD">
        <w:rPr>
          <w:color w:val="FF0000"/>
          <w:sz w:val="40"/>
          <w:szCs w:val="40"/>
        </w:rPr>
        <w:t>/0</w:t>
      </w:r>
      <w:r>
        <w:rPr>
          <w:color w:val="FF0000"/>
          <w:sz w:val="40"/>
          <w:szCs w:val="40"/>
        </w:rPr>
        <w:t>4</w:t>
      </w:r>
      <w:r w:rsidRPr="00672BCD">
        <w:rPr>
          <w:color w:val="FF0000"/>
          <w:sz w:val="40"/>
          <w:szCs w:val="40"/>
        </w:rPr>
        <w:t>/2022</w:t>
      </w:r>
      <w:r w:rsidRPr="00672BCD">
        <w:rPr>
          <w:color w:val="FF0000"/>
          <w:sz w:val="50"/>
          <w:szCs w:val="50"/>
        </w:rPr>
        <w:t xml:space="preserve">       </w:t>
      </w:r>
      <w:r w:rsidRPr="00672BCD">
        <w:rPr>
          <w:b/>
          <w:bCs/>
          <w:sz w:val="50"/>
          <w:szCs w:val="50"/>
        </w:rPr>
        <w:t xml:space="preserve">    </w:t>
      </w:r>
      <w:r w:rsidRPr="00456734">
        <w:rPr>
          <w:b/>
          <w:bCs/>
          <w:sz w:val="60"/>
          <w:szCs w:val="60"/>
        </w:rPr>
        <w:t xml:space="preserve">Lab </w:t>
      </w:r>
      <w:r>
        <w:rPr>
          <w:b/>
          <w:bCs/>
          <w:sz w:val="60"/>
          <w:szCs w:val="60"/>
        </w:rPr>
        <w:t>7</w:t>
      </w:r>
    </w:p>
    <w:p w14:paraId="27658A3E" w14:textId="77777777" w:rsidR="00371CDC" w:rsidRPr="009A0282" w:rsidRDefault="00371CDC" w:rsidP="00371CDC">
      <w:pPr>
        <w:rPr>
          <w:b/>
          <w:bCs/>
          <w:sz w:val="20"/>
          <w:szCs w:val="20"/>
        </w:rPr>
      </w:pPr>
    </w:p>
    <w:p w14:paraId="7D75404A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Problem statement</w:t>
      </w:r>
    </w:p>
    <w:p w14:paraId="163059EF" w14:textId="77777777" w:rsidR="00371CDC" w:rsidRDefault="00371CDC" w:rsidP="00371CDC">
      <w:pPr>
        <w:jc w:val="center"/>
      </w:pPr>
      <w:r w:rsidRPr="00D82E59">
        <w:drawing>
          <wp:inline distT="0" distB="0" distL="0" distR="0" wp14:anchorId="280D0FFB" wp14:editId="182ADA24">
            <wp:extent cx="4816257" cy="1356478"/>
            <wp:effectExtent l="0" t="0" r="381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F3D3" w14:textId="77777777" w:rsidR="00371CDC" w:rsidRDefault="00371CDC" w:rsidP="00371CDC"/>
    <w:p w14:paraId="37F4C2DD" w14:textId="77777777" w:rsidR="00371CDC" w:rsidRPr="009A0282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Tools</w:t>
      </w:r>
      <w:r>
        <w:rPr>
          <w:rFonts w:ascii="Sagona Book" w:hAnsi="Sagona Book"/>
          <w:b/>
          <w:bCs/>
          <w:color w:val="00B050"/>
          <w:sz w:val="40"/>
          <w:szCs w:val="40"/>
        </w:rPr>
        <w:t>/Programming Languages</w:t>
      </w: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 Used </w:t>
      </w:r>
    </w:p>
    <w:p w14:paraId="43E470A0" w14:textId="77777777" w:rsidR="00371CDC" w:rsidRDefault="00371CDC" w:rsidP="00371CDC">
      <w:pPr>
        <w:rPr>
          <w:rFonts w:ascii="Ubuntu" w:hAnsi="Ubuntu"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  <w:r>
        <w:rPr>
          <w:rFonts w:ascii="Ubuntu" w:hAnsi="Ubuntu"/>
          <w:sz w:val="30"/>
          <w:szCs w:val="30"/>
        </w:rPr>
        <w:t>Android Studio, XML Activity Class, Java, Kotlin</w:t>
      </w:r>
    </w:p>
    <w:p w14:paraId="2DC189E3" w14:textId="77777777" w:rsidR="00371CDC" w:rsidRDefault="00371CDC" w:rsidP="00371CDC">
      <w:pPr>
        <w:rPr>
          <w:b/>
          <w:bCs/>
          <w:sz w:val="30"/>
          <w:szCs w:val="30"/>
        </w:rPr>
      </w:pPr>
    </w:p>
    <w:p w14:paraId="74D3822F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Code Link</w:t>
      </w:r>
    </w:p>
    <w:p w14:paraId="7136322B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hyperlink r:id="rId66" w:history="1">
        <w:r w:rsidRPr="001A662D">
          <w:rPr>
            <w:rStyle w:val="Hyperlink"/>
            <w:rFonts w:ascii="Verdana Pro" w:hAnsi="Verdana Pro"/>
            <w:sz w:val="22"/>
            <w:szCs w:val="22"/>
          </w:rPr>
          <w:t>https://drive.google.com/drive/folders/1NjOTx3dwwy95V7BG5bMXD_2mxRBBKang?usp=sharing</w:t>
        </w:r>
      </w:hyperlink>
    </w:p>
    <w:p w14:paraId="472F8771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056BE294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456734">
        <w:rPr>
          <w:rFonts w:ascii="Sagona Book" w:hAnsi="Sagona Book"/>
          <w:b/>
          <w:bCs/>
          <w:color w:val="00B050"/>
          <w:sz w:val="40"/>
          <w:szCs w:val="40"/>
        </w:rPr>
        <w:t>Screenshots</w:t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of Application</w:t>
      </w:r>
    </w:p>
    <w:p w14:paraId="16E00A28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B14262">
        <w:rPr>
          <w:rFonts w:ascii="Sagona Book" w:hAnsi="Sagona Book"/>
          <w:b/>
          <w:bCs/>
          <w:color w:val="00B050"/>
          <w:sz w:val="40"/>
          <w:szCs w:val="40"/>
        </w:rPr>
        <w:drawing>
          <wp:inline distT="0" distB="0" distL="0" distR="0" wp14:anchorId="3EFF5545" wp14:editId="647708C3">
            <wp:extent cx="6858000" cy="3664585"/>
            <wp:effectExtent l="0" t="0" r="0" b="0"/>
            <wp:docPr id="78" name="Picture 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5176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0A2BE6CD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5141EC29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B14262">
        <w:rPr>
          <w:rFonts w:ascii="Sagona Book" w:hAnsi="Sagona Book"/>
          <w:b/>
          <w:bCs/>
          <w:color w:val="00B050"/>
          <w:sz w:val="40"/>
          <w:szCs w:val="40"/>
        </w:rPr>
        <w:lastRenderedPageBreak/>
        <w:drawing>
          <wp:inline distT="0" distB="0" distL="0" distR="0" wp14:anchorId="459812BB" wp14:editId="76136D5E">
            <wp:extent cx="3218016" cy="4552084"/>
            <wp:effectExtent l="0" t="0" r="1905" b="1270"/>
            <wp:docPr id="79" name="Picture 7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28617" cy="456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262">
        <w:rPr>
          <w:noProof/>
        </w:rPr>
        <w:t xml:space="preserve"> </w:t>
      </w:r>
      <w:r w:rsidRPr="00B14262">
        <w:rPr>
          <w:rFonts w:ascii="Sagona Book" w:hAnsi="Sagona Book"/>
          <w:b/>
          <w:bCs/>
          <w:color w:val="00B050"/>
          <w:sz w:val="40"/>
          <w:szCs w:val="40"/>
        </w:rPr>
        <w:drawing>
          <wp:inline distT="0" distB="0" distL="0" distR="0" wp14:anchorId="62579C64" wp14:editId="5617A23C">
            <wp:extent cx="3259997" cy="4473358"/>
            <wp:effectExtent l="0" t="0" r="0" b="3810"/>
            <wp:docPr id="80" name="Picture 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3570" cy="44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C8BE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50DB17C9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002C500B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3F075731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17A8B830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3EAED2F1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53DF48A8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37F33E75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09AFD7CA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39F60639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2E598822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3BC84882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0D9279FF" w14:textId="77777777" w:rsidR="00371CDC" w:rsidRDefault="00371CDC" w:rsidP="00371CDC">
      <w:pPr>
        <w:rPr>
          <w:b/>
          <w:bCs/>
          <w:sz w:val="60"/>
          <w:szCs w:val="60"/>
        </w:rPr>
      </w:pPr>
      <w:r w:rsidRPr="00672BCD">
        <w:rPr>
          <w:color w:val="FF0000"/>
          <w:sz w:val="40"/>
          <w:szCs w:val="40"/>
        </w:rPr>
        <w:lastRenderedPageBreak/>
        <w:t xml:space="preserve">Date : </w:t>
      </w:r>
      <w:r>
        <w:rPr>
          <w:color w:val="FF0000"/>
          <w:sz w:val="40"/>
          <w:szCs w:val="40"/>
        </w:rPr>
        <w:t>20</w:t>
      </w:r>
      <w:r w:rsidRPr="00672BCD">
        <w:rPr>
          <w:color w:val="FF0000"/>
          <w:sz w:val="40"/>
          <w:szCs w:val="40"/>
        </w:rPr>
        <w:t>/0</w:t>
      </w:r>
      <w:r>
        <w:rPr>
          <w:color w:val="FF0000"/>
          <w:sz w:val="40"/>
          <w:szCs w:val="40"/>
        </w:rPr>
        <w:t>4</w:t>
      </w:r>
      <w:r w:rsidRPr="00672BCD">
        <w:rPr>
          <w:color w:val="FF0000"/>
          <w:sz w:val="40"/>
          <w:szCs w:val="40"/>
        </w:rPr>
        <w:t>/2022</w:t>
      </w:r>
      <w:r w:rsidRPr="00672BCD">
        <w:rPr>
          <w:color w:val="FF0000"/>
          <w:sz w:val="50"/>
          <w:szCs w:val="50"/>
        </w:rPr>
        <w:t xml:space="preserve">       </w:t>
      </w:r>
      <w:r w:rsidRPr="00672BCD">
        <w:rPr>
          <w:b/>
          <w:bCs/>
          <w:sz w:val="50"/>
          <w:szCs w:val="50"/>
        </w:rPr>
        <w:t xml:space="preserve">    </w:t>
      </w:r>
      <w:r w:rsidRPr="00456734">
        <w:rPr>
          <w:b/>
          <w:bCs/>
          <w:sz w:val="60"/>
          <w:szCs w:val="60"/>
        </w:rPr>
        <w:t xml:space="preserve">Lab </w:t>
      </w:r>
      <w:r>
        <w:rPr>
          <w:b/>
          <w:bCs/>
          <w:sz w:val="60"/>
          <w:szCs w:val="60"/>
        </w:rPr>
        <w:t>8</w:t>
      </w:r>
    </w:p>
    <w:p w14:paraId="475EEC26" w14:textId="77777777" w:rsidR="00371CDC" w:rsidRPr="009A0282" w:rsidRDefault="00371CDC" w:rsidP="00371CDC">
      <w:pPr>
        <w:rPr>
          <w:b/>
          <w:bCs/>
          <w:sz w:val="20"/>
          <w:szCs w:val="20"/>
        </w:rPr>
      </w:pPr>
    </w:p>
    <w:p w14:paraId="1F9656B5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Problem statement</w:t>
      </w:r>
    </w:p>
    <w:p w14:paraId="65891C9E" w14:textId="77777777" w:rsidR="00371CDC" w:rsidRDefault="00371CDC" w:rsidP="00371CDC">
      <w:pPr>
        <w:jc w:val="center"/>
      </w:pPr>
      <w:r w:rsidRPr="007B6C3B">
        <w:drawing>
          <wp:inline distT="0" distB="0" distL="0" distR="0" wp14:anchorId="63B7C5F1" wp14:editId="1C3188D8">
            <wp:extent cx="4808637" cy="1615580"/>
            <wp:effectExtent l="0" t="0" r="0" b="3810"/>
            <wp:docPr id="58" name="Picture 5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C272" w14:textId="77777777" w:rsidR="00371CDC" w:rsidRDefault="00371CDC" w:rsidP="00371CDC"/>
    <w:p w14:paraId="3BFF8294" w14:textId="77777777" w:rsidR="00371CDC" w:rsidRPr="009A0282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Tools</w:t>
      </w:r>
      <w:r>
        <w:rPr>
          <w:rFonts w:ascii="Sagona Book" w:hAnsi="Sagona Book"/>
          <w:b/>
          <w:bCs/>
          <w:color w:val="00B050"/>
          <w:sz w:val="40"/>
          <w:szCs w:val="40"/>
        </w:rPr>
        <w:t>/Programming Languages</w:t>
      </w: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 Used </w:t>
      </w:r>
    </w:p>
    <w:p w14:paraId="54414892" w14:textId="77777777" w:rsidR="00371CDC" w:rsidRDefault="00371CDC" w:rsidP="00371CDC">
      <w:pPr>
        <w:rPr>
          <w:rFonts w:ascii="Ubuntu" w:hAnsi="Ubuntu"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  <w:r>
        <w:rPr>
          <w:rFonts w:ascii="Ubuntu" w:hAnsi="Ubuntu"/>
          <w:sz w:val="30"/>
          <w:szCs w:val="30"/>
        </w:rPr>
        <w:t>Android Studio, XML Activity Class, Java, Kotlin, Local Storage (Database)</w:t>
      </w:r>
    </w:p>
    <w:p w14:paraId="6789FCF3" w14:textId="77777777" w:rsidR="00371CDC" w:rsidRDefault="00371CDC" w:rsidP="00371CDC">
      <w:pPr>
        <w:rPr>
          <w:b/>
          <w:bCs/>
          <w:sz w:val="30"/>
          <w:szCs w:val="30"/>
        </w:rPr>
      </w:pPr>
    </w:p>
    <w:p w14:paraId="33B9F668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Code Link</w:t>
      </w:r>
    </w:p>
    <w:p w14:paraId="002EBE7D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hyperlink r:id="rId71" w:history="1">
        <w:r w:rsidRPr="001A662D">
          <w:rPr>
            <w:rStyle w:val="Hyperlink"/>
            <w:rFonts w:ascii="Verdana Pro" w:hAnsi="Verdana Pro"/>
            <w:sz w:val="22"/>
            <w:szCs w:val="22"/>
          </w:rPr>
          <w:t>https://drive.google.com/drive/folders/1YITg_M056nYjtTVkKtmssYB2kse1p6LC?usp=sharing</w:t>
        </w:r>
      </w:hyperlink>
    </w:p>
    <w:p w14:paraId="1C4E788F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0973D3CE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456734">
        <w:rPr>
          <w:rFonts w:ascii="Sagona Book" w:hAnsi="Sagona Book"/>
          <w:b/>
          <w:bCs/>
          <w:color w:val="00B050"/>
          <w:sz w:val="40"/>
          <w:szCs w:val="40"/>
        </w:rPr>
        <w:t>Screenshots</w:t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of Application</w:t>
      </w:r>
    </w:p>
    <w:p w14:paraId="3B913D22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B14262">
        <w:rPr>
          <w:rFonts w:ascii="Sagona Book" w:hAnsi="Sagona Book"/>
          <w:b/>
          <w:bCs/>
          <w:color w:val="00B050"/>
          <w:sz w:val="40"/>
          <w:szCs w:val="40"/>
        </w:rPr>
        <w:drawing>
          <wp:inline distT="0" distB="0" distL="0" distR="0" wp14:anchorId="335B753A" wp14:editId="56ACF2BB">
            <wp:extent cx="6858000" cy="3643630"/>
            <wp:effectExtent l="0" t="0" r="0" b="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1D23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1CE1B51D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B14262">
        <w:rPr>
          <w:rFonts w:ascii="Sagona Book" w:hAnsi="Sagona Book"/>
          <w:b/>
          <w:bCs/>
          <w:color w:val="00B050"/>
          <w:sz w:val="40"/>
          <w:szCs w:val="40"/>
        </w:rPr>
        <w:lastRenderedPageBreak/>
        <w:drawing>
          <wp:inline distT="0" distB="0" distL="0" distR="0" wp14:anchorId="43E8E6C5" wp14:editId="58E9F08D">
            <wp:extent cx="3299498" cy="448206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8011" cy="449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262">
        <w:rPr>
          <w:noProof/>
        </w:rPr>
        <w:t xml:space="preserve"> </w:t>
      </w:r>
      <w:r w:rsidRPr="00B14262">
        <w:rPr>
          <w:rFonts w:ascii="Sagona Book" w:hAnsi="Sagona Book"/>
          <w:b/>
          <w:bCs/>
          <w:color w:val="00B050"/>
          <w:sz w:val="40"/>
          <w:szCs w:val="40"/>
        </w:rPr>
        <w:drawing>
          <wp:inline distT="0" distB="0" distL="0" distR="0" wp14:anchorId="21BE3B06" wp14:editId="19EB1AF1">
            <wp:extent cx="3283528" cy="4421241"/>
            <wp:effectExtent l="0" t="0" r="0" b="0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91423" cy="44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D482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53FE30D4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59A4184B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0744E8F0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79A9040B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640D176D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65488D22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2B5B37B5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6574D2E0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4DCAB716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74DEAD6B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1DAFC754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7B7E92E4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41D62991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50057984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7D138E9F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72536983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0503BB42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7B337F68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01ABADF9" w14:textId="77777777" w:rsidR="00371CDC" w:rsidRDefault="00371CDC" w:rsidP="00371CDC">
      <w:pPr>
        <w:rPr>
          <w:b/>
          <w:bCs/>
          <w:sz w:val="60"/>
          <w:szCs w:val="60"/>
        </w:rPr>
      </w:pPr>
      <w:r w:rsidRPr="00672BCD">
        <w:rPr>
          <w:color w:val="FF0000"/>
          <w:sz w:val="40"/>
          <w:szCs w:val="40"/>
        </w:rPr>
        <w:t xml:space="preserve">Date : </w:t>
      </w:r>
      <w:r>
        <w:rPr>
          <w:color w:val="FF0000"/>
          <w:sz w:val="40"/>
          <w:szCs w:val="40"/>
        </w:rPr>
        <w:t>20</w:t>
      </w:r>
      <w:r w:rsidRPr="00672BCD">
        <w:rPr>
          <w:color w:val="FF0000"/>
          <w:sz w:val="40"/>
          <w:szCs w:val="40"/>
        </w:rPr>
        <w:t>/0</w:t>
      </w:r>
      <w:r>
        <w:rPr>
          <w:color w:val="FF0000"/>
          <w:sz w:val="40"/>
          <w:szCs w:val="40"/>
        </w:rPr>
        <w:t>4</w:t>
      </w:r>
      <w:r w:rsidRPr="00672BCD">
        <w:rPr>
          <w:color w:val="FF0000"/>
          <w:sz w:val="40"/>
          <w:szCs w:val="40"/>
        </w:rPr>
        <w:t>/2022</w:t>
      </w:r>
      <w:r w:rsidRPr="00672BCD">
        <w:rPr>
          <w:color w:val="FF0000"/>
          <w:sz w:val="50"/>
          <w:szCs w:val="50"/>
        </w:rPr>
        <w:t xml:space="preserve">       </w:t>
      </w:r>
      <w:r w:rsidRPr="00672BCD">
        <w:rPr>
          <w:b/>
          <w:bCs/>
          <w:sz w:val="50"/>
          <w:szCs w:val="50"/>
        </w:rPr>
        <w:t xml:space="preserve">    </w:t>
      </w:r>
      <w:r w:rsidRPr="00456734">
        <w:rPr>
          <w:b/>
          <w:bCs/>
          <w:sz w:val="60"/>
          <w:szCs w:val="60"/>
        </w:rPr>
        <w:t xml:space="preserve">Lab </w:t>
      </w:r>
      <w:r>
        <w:rPr>
          <w:b/>
          <w:bCs/>
          <w:sz w:val="60"/>
          <w:szCs w:val="60"/>
        </w:rPr>
        <w:t>9</w:t>
      </w:r>
    </w:p>
    <w:p w14:paraId="323DE03B" w14:textId="77777777" w:rsidR="00371CDC" w:rsidRPr="009A0282" w:rsidRDefault="00371CDC" w:rsidP="00371CDC">
      <w:pPr>
        <w:rPr>
          <w:b/>
          <w:bCs/>
          <w:sz w:val="20"/>
          <w:szCs w:val="20"/>
        </w:rPr>
      </w:pPr>
    </w:p>
    <w:p w14:paraId="0AD008D0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Problem statement</w:t>
      </w:r>
    </w:p>
    <w:p w14:paraId="69EEC1B7" w14:textId="77777777" w:rsidR="00371CDC" w:rsidRDefault="00371CDC" w:rsidP="00371CDC">
      <w:pPr>
        <w:jc w:val="center"/>
      </w:pPr>
      <w:r w:rsidRPr="007B6C3B">
        <w:drawing>
          <wp:inline distT="0" distB="0" distL="0" distR="0" wp14:anchorId="6B754725" wp14:editId="0D374E1B">
            <wp:extent cx="5311600" cy="1684166"/>
            <wp:effectExtent l="0" t="0" r="381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857E" w14:textId="77777777" w:rsidR="00371CDC" w:rsidRDefault="00371CDC" w:rsidP="00371CDC"/>
    <w:p w14:paraId="682FD77C" w14:textId="77777777" w:rsidR="00371CDC" w:rsidRPr="009A0282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Tools</w:t>
      </w:r>
      <w:r>
        <w:rPr>
          <w:rFonts w:ascii="Sagona Book" w:hAnsi="Sagona Book"/>
          <w:b/>
          <w:bCs/>
          <w:color w:val="00B050"/>
          <w:sz w:val="40"/>
          <w:szCs w:val="40"/>
        </w:rPr>
        <w:t>/Programming Languages</w:t>
      </w: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 Used </w:t>
      </w:r>
    </w:p>
    <w:p w14:paraId="0E6AB067" w14:textId="77777777" w:rsidR="00371CDC" w:rsidRDefault="00371CDC" w:rsidP="00371CDC">
      <w:pPr>
        <w:rPr>
          <w:rFonts w:ascii="Ubuntu" w:hAnsi="Ubuntu"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  <w:r>
        <w:rPr>
          <w:rFonts w:ascii="Ubuntu" w:hAnsi="Ubuntu"/>
          <w:sz w:val="30"/>
          <w:szCs w:val="30"/>
        </w:rPr>
        <w:t>Android Studio, XML Activity Class, Java, Kotlin, Firebase (Database)</w:t>
      </w:r>
    </w:p>
    <w:p w14:paraId="2DFE18AA" w14:textId="77777777" w:rsidR="00371CDC" w:rsidRDefault="00371CDC" w:rsidP="00371CDC">
      <w:pPr>
        <w:rPr>
          <w:b/>
          <w:bCs/>
          <w:sz w:val="30"/>
          <w:szCs w:val="30"/>
        </w:rPr>
      </w:pPr>
    </w:p>
    <w:p w14:paraId="080502E9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Code Link</w:t>
      </w:r>
    </w:p>
    <w:p w14:paraId="434D4D41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hyperlink r:id="rId76" w:history="1">
        <w:r w:rsidRPr="001A662D">
          <w:rPr>
            <w:rStyle w:val="Hyperlink"/>
            <w:rFonts w:ascii="Verdana Pro" w:hAnsi="Verdana Pro"/>
            <w:sz w:val="22"/>
            <w:szCs w:val="22"/>
          </w:rPr>
          <w:t>https://drive.google.com/drive/folders/1wp3YxrJk0EsSloJDj1rRje91cCN3dGc3?usp=sharing</w:t>
        </w:r>
      </w:hyperlink>
    </w:p>
    <w:p w14:paraId="0799A1B1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2BDCA612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456734">
        <w:rPr>
          <w:rFonts w:ascii="Sagona Book" w:hAnsi="Sagona Book"/>
          <w:b/>
          <w:bCs/>
          <w:color w:val="00B050"/>
          <w:sz w:val="40"/>
          <w:szCs w:val="40"/>
        </w:rPr>
        <w:t>Screenshots</w:t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of Application</w:t>
      </w:r>
    </w:p>
    <w:p w14:paraId="4ADBBECE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40F94">
        <w:rPr>
          <w:rFonts w:ascii="Sagona Book" w:hAnsi="Sagona Book"/>
          <w:b/>
          <w:bCs/>
          <w:color w:val="00B050"/>
          <w:sz w:val="40"/>
          <w:szCs w:val="40"/>
        </w:rPr>
        <w:drawing>
          <wp:inline distT="0" distB="0" distL="0" distR="0" wp14:anchorId="1DBC186F" wp14:editId="54021DC2">
            <wp:extent cx="6858000" cy="3629025"/>
            <wp:effectExtent l="0" t="0" r="0" b="9525"/>
            <wp:docPr id="69" name="Picture 6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websit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BC80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3AD36845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40F94">
        <w:rPr>
          <w:rFonts w:ascii="Sagona Book" w:hAnsi="Sagona Book"/>
          <w:b/>
          <w:bCs/>
          <w:color w:val="00B050"/>
          <w:sz w:val="40"/>
          <w:szCs w:val="40"/>
        </w:rPr>
        <w:lastRenderedPageBreak/>
        <w:drawing>
          <wp:inline distT="0" distB="0" distL="0" distR="0" wp14:anchorId="703C8798" wp14:editId="5D2AD68A">
            <wp:extent cx="6858000" cy="3639820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FCF3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401BE6F8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40F94">
        <w:rPr>
          <w:rFonts w:ascii="Sagona Book" w:hAnsi="Sagona Book"/>
          <w:b/>
          <w:bCs/>
          <w:color w:val="00B050"/>
          <w:sz w:val="40"/>
          <w:szCs w:val="40"/>
        </w:rPr>
        <w:drawing>
          <wp:inline distT="0" distB="0" distL="0" distR="0" wp14:anchorId="4F7563F1" wp14:editId="6587FF66">
            <wp:extent cx="6858000" cy="3654425"/>
            <wp:effectExtent l="0" t="0" r="0" b="317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9921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72974314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2FF54A08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7025E0CE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40F94">
        <w:rPr>
          <w:rFonts w:ascii="Sagona Book" w:hAnsi="Sagona Book"/>
          <w:b/>
          <w:bCs/>
          <w:color w:val="00B050"/>
          <w:sz w:val="40"/>
          <w:szCs w:val="40"/>
        </w:rPr>
        <w:lastRenderedPageBreak/>
        <w:drawing>
          <wp:inline distT="0" distB="0" distL="0" distR="0" wp14:anchorId="2D5DC6A5" wp14:editId="019A7293">
            <wp:extent cx="6858000" cy="3657600"/>
            <wp:effectExtent l="0" t="0" r="0" b="0"/>
            <wp:docPr id="71" name="Picture 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3F1C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2138142D" w14:textId="77777777" w:rsidR="00371CDC" w:rsidRDefault="00371CDC" w:rsidP="00371CDC">
      <w:pPr>
        <w:rPr>
          <w:rFonts w:ascii="Sagona Book" w:hAnsi="Sagona Book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D2A2195" wp14:editId="74572319">
            <wp:extent cx="1978427" cy="4287982"/>
            <wp:effectExtent l="0" t="0" r="3175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966" cy="429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</w:t>
      </w:r>
      <w:r w:rsidRPr="009E5B7E">
        <w:rPr>
          <w:rFonts w:ascii="Sagona Book" w:hAnsi="Sagona Book"/>
          <w:b/>
          <w:bCs/>
          <w:sz w:val="40"/>
          <w:szCs w:val="40"/>
        </w:rPr>
        <w:t>OTP - Message on Phone</w:t>
      </w:r>
    </w:p>
    <w:p w14:paraId="7F6AD7B0" w14:textId="77777777" w:rsidR="00371CDC" w:rsidRDefault="00371CDC" w:rsidP="00371CDC">
      <w:pPr>
        <w:rPr>
          <w:noProof/>
        </w:rPr>
      </w:pPr>
      <w:r>
        <w:rPr>
          <w:rFonts w:ascii="Sagona Book" w:hAnsi="Sagona Book"/>
          <w:b/>
          <w:bCs/>
          <w:color w:val="00B050"/>
          <w:sz w:val="40"/>
          <w:szCs w:val="40"/>
        </w:rPr>
        <w:lastRenderedPageBreak/>
        <w:t xml:space="preserve">              </w:t>
      </w:r>
      <w:r w:rsidRPr="009E5B7E">
        <w:rPr>
          <w:rFonts w:ascii="Sagona Book" w:hAnsi="Sagona Book"/>
          <w:b/>
          <w:bCs/>
          <w:color w:val="00B050"/>
          <w:sz w:val="40"/>
          <w:szCs w:val="40"/>
        </w:rPr>
        <w:drawing>
          <wp:inline distT="0" distB="0" distL="0" distR="0" wp14:anchorId="4DEA76D9" wp14:editId="36DE2F56">
            <wp:extent cx="2746716" cy="4218016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9572" cy="422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B7E">
        <w:rPr>
          <w:noProof/>
        </w:rPr>
        <w:t xml:space="preserve"> </w:t>
      </w:r>
      <w:r w:rsidRPr="009E5B7E">
        <w:rPr>
          <w:rFonts w:ascii="Sagona Book" w:hAnsi="Sagona Book"/>
          <w:b/>
          <w:bCs/>
          <w:color w:val="00B050"/>
          <w:sz w:val="40"/>
          <w:szCs w:val="40"/>
        </w:rPr>
        <w:drawing>
          <wp:inline distT="0" distB="0" distL="0" distR="0" wp14:anchorId="04CABB2E" wp14:editId="707B8B61">
            <wp:extent cx="2849031" cy="4213166"/>
            <wp:effectExtent l="0" t="0" r="8890" b="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57001" cy="422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76DF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249A0D46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44FBFC1D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1203BB88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343DFF76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497E2E67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08C70BC6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571B630D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50B3C56F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1BAA19C1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67AAC033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1C9C627C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367AEF7C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254249FB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7B1CE52B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1E908B4C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2A3CB302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75AC29BE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68CA4BF1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33D04860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58754CF6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27165B27" w14:textId="77777777" w:rsidR="00371CDC" w:rsidRDefault="00371CDC" w:rsidP="00371CDC">
      <w:pPr>
        <w:rPr>
          <w:b/>
          <w:bCs/>
          <w:sz w:val="60"/>
          <w:szCs w:val="60"/>
        </w:rPr>
      </w:pPr>
      <w:r w:rsidRPr="00672BCD">
        <w:rPr>
          <w:color w:val="FF0000"/>
          <w:sz w:val="40"/>
          <w:szCs w:val="40"/>
        </w:rPr>
        <w:t xml:space="preserve">Date : </w:t>
      </w:r>
      <w:r>
        <w:rPr>
          <w:color w:val="FF0000"/>
          <w:sz w:val="40"/>
          <w:szCs w:val="40"/>
        </w:rPr>
        <w:t>20</w:t>
      </w:r>
      <w:r w:rsidRPr="00672BCD">
        <w:rPr>
          <w:color w:val="FF0000"/>
          <w:sz w:val="40"/>
          <w:szCs w:val="40"/>
        </w:rPr>
        <w:t>/0</w:t>
      </w:r>
      <w:r>
        <w:rPr>
          <w:color w:val="FF0000"/>
          <w:sz w:val="40"/>
          <w:szCs w:val="40"/>
        </w:rPr>
        <w:t>3</w:t>
      </w:r>
      <w:r w:rsidRPr="00672BCD">
        <w:rPr>
          <w:color w:val="FF0000"/>
          <w:sz w:val="40"/>
          <w:szCs w:val="40"/>
        </w:rPr>
        <w:t>/2022</w:t>
      </w:r>
      <w:r w:rsidRPr="00672BCD">
        <w:rPr>
          <w:color w:val="FF0000"/>
          <w:sz w:val="50"/>
          <w:szCs w:val="50"/>
        </w:rPr>
        <w:t xml:space="preserve">       </w:t>
      </w:r>
      <w:r w:rsidRPr="00672BCD">
        <w:rPr>
          <w:b/>
          <w:bCs/>
          <w:sz w:val="50"/>
          <w:szCs w:val="50"/>
        </w:rPr>
        <w:t xml:space="preserve">    </w:t>
      </w:r>
      <w:r w:rsidRPr="00456734">
        <w:rPr>
          <w:b/>
          <w:bCs/>
          <w:sz w:val="60"/>
          <w:szCs w:val="60"/>
        </w:rPr>
        <w:t xml:space="preserve">Lab </w:t>
      </w:r>
      <w:r>
        <w:rPr>
          <w:b/>
          <w:bCs/>
          <w:sz w:val="60"/>
          <w:szCs w:val="60"/>
        </w:rPr>
        <w:t>10</w:t>
      </w:r>
    </w:p>
    <w:p w14:paraId="1FB39C38" w14:textId="77777777" w:rsidR="00371CDC" w:rsidRPr="009A0282" w:rsidRDefault="00371CDC" w:rsidP="00371CDC">
      <w:pPr>
        <w:rPr>
          <w:b/>
          <w:bCs/>
          <w:sz w:val="20"/>
          <w:szCs w:val="20"/>
        </w:rPr>
      </w:pPr>
    </w:p>
    <w:p w14:paraId="487CDAE6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Problem statement</w:t>
      </w:r>
    </w:p>
    <w:p w14:paraId="78E67920" w14:textId="77777777" w:rsidR="00371CDC" w:rsidRDefault="00371CDC" w:rsidP="00371CDC">
      <w:pPr>
        <w:jc w:val="center"/>
      </w:pPr>
      <w:r w:rsidRPr="003973B1">
        <w:drawing>
          <wp:inline distT="0" distB="0" distL="0" distR="0" wp14:anchorId="4E9F06DE" wp14:editId="45D74B97">
            <wp:extent cx="4968671" cy="1684166"/>
            <wp:effectExtent l="0" t="0" r="381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BD15" w14:textId="77777777" w:rsidR="00371CDC" w:rsidRDefault="00371CDC" w:rsidP="00371CDC"/>
    <w:p w14:paraId="6F7F9D3A" w14:textId="77777777" w:rsidR="00371CDC" w:rsidRPr="009A0282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Tools</w:t>
      </w:r>
      <w:r>
        <w:rPr>
          <w:rFonts w:ascii="Sagona Book" w:hAnsi="Sagona Book"/>
          <w:b/>
          <w:bCs/>
          <w:color w:val="00B050"/>
          <w:sz w:val="40"/>
          <w:szCs w:val="40"/>
        </w:rPr>
        <w:t>/Programming Languages</w:t>
      </w: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 Used </w:t>
      </w:r>
    </w:p>
    <w:p w14:paraId="0DBFA8AB" w14:textId="77777777" w:rsidR="00371CDC" w:rsidRDefault="00371CDC" w:rsidP="00371CDC">
      <w:pPr>
        <w:rPr>
          <w:rFonts w:ascii="Ubuntu" w:hAnsi="Ubuntu"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  <w:r>
        <w:rPr>
          <w:rFonts w:ascii="Ubuntu" w:hAnsi="Ubuntu"/>
          <w:sz w:val="30"/>
          <w:szCs w:val="30"/>
        </w:rPr>
        <w:t>Android Studio, XML Activity Class, Java, Kotlin, GPS Locator</w:t>
      </w:r>
    </w:p>
    <w:p w14:paraId="0CB65F7F" w14:textId="77777777" w:rsidR="00371CDC" w:rsidRDefault="00371CDC" w:rsidP="00371CDC">
      <w:pPr>
        <w:rPr>
          <w:b/>
          <w:bCs/>
          <w:sz w:val="30"/>
          <w:szCs w:val="30"/>
        </w:rPr>
      </w:pPr>
    </w:p>
    <w:p w14:paraId="4B7A4787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Code Link</w:t>
      </w:r>
    </w:p>
    <w:p w14:paraId="2D16EF52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hyperlink r:id="rId85" w:history="1">
        <w:r w:rsidRPr="001A662D">
          <w:rPr>
            <w:rStyle w:val="Hyperlink"/>
            <w:rFonts w:ascii="Verdana Pro" w:hAnsi="Verdana Pro"/>
            <w:sz w:val="22"/>
            <w:szCs w:val="22"/>
          </w:rPr>
          <w:t>https://drive.google.com/drive/folders/1uVPL9_coC7_M4m8RFfRJr_jnd22y4HvT?usp=sharing</w:t>
        </w:r>
      </w:hyperlink>
    </w:p>
    <w:p w14:paraId="63E7D821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505B64CC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456734">
        <w:rPr>
          <w:rFonts w:ascii="Sagona Book" w:hAnsi="Sagona Book"/>
          <w:b/>
          <w:bCs/>
          <w:color w:val="00B050"/>
          <w:sz w:val="40"/>
          <w:szCs w:val="40"/>
        </w:rPr>
        <w:t>Screenshots</w:t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of Application</w:t>
      </w:r>
    </w:p>
    <w:p w14:paraId="5D36B4C8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F156AE">
        <w:rPr>
          <w:rFonts w:ascii="Sagona Book" w:hAnsi="Sagona Book"/>
          <w:b/>
          <w:bCs/>
          <w:color w:val="00B050"/>
          <w:sz w:val="40"/>
          <w:szCs w:val="40"/>
        </w:rPr>
        <w:drawing>
          <wp:inline distT="0" distB="0" distL="0" distR="0" wp14:anchorId="6F7BAAA2" wp14:editId="764DED54">
            <wp:extent cx="6858000" cy="3557905"/>
            <wp:effectExtent l="0" t="0" r="0" b="444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5239" w14:textId="77777777" w:rsidR="00371CDC" w:rsidRPr="00E40F94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672BCD">
        <w:rPr>
          <w:color w:val="FF0000"/>
          <w:sz w:val="40"/>
          <w:szCs w:val="40"/>
        </w:rPr>
        <w:lastRenderedPageBreak/>
        <w:t xml:space="preserve">Date : </w:t>
      </w:r>
      <w:r>
        <w:rPr>
          <w:color w:val="FF0000"/>
          <w:sz w:val="40"/>
          <w:szCs w:val="40"/>
        </w:rPr>
        <w:t>20</w:t>
      </w:r>
      <w:r w:rsidRPr="00672BCD">
        <w:rPr>
          <w:color w:val="FF0000"/>
          <w:sz w:val="40"/>
          <w:szCs w:val="40"/>
        </w:rPr>
        <w:t>/0</w:t>
      </w:r>
      <w:r>
        <w:rPr>
          <w:color w:val="FF0000"/>
          <w:sz w:val="40"/>
          <w:szCs w:val="40"/>
        </w:rPr>
        <w:t>3</w:t>
      </w:r>
      <w:r w:rsidRPr="00672BCD">
        <w:rPr>
          <w:color w:val="FF0000"/>
          <w:sz w:val="40"/>
          <w:szCs w:val="40"/>
        </w:rPr>
        <w:t>/2022</w:t>
      </w:r>
      <w:r w:rsidRPr="00672BCD">
        <w:rPr>
          <w:color w:val="FF0000"/>
          <w:sz w:val="50"/>
          <w:szCs w:val="50"/>
        </w:rPr>
        <w:t xml:space="preserve">       </w:t>
      </w:r>
      <w:r w:rsidRPr="00672BCD">
        <w:rPr>
          <w:b/>
          <w:bCs/>
          <w:sz w:val="50"/>
          <w:szCs w:val="50"/>
        </w:rPr>
        <w:t xml:space="preserve">    </w:t>
      </w:r>
      <w:r w:rsidRPr="00456734">
        <w:rPr>
          <w:b/>
          <w:bCs/>
          <w:sz w:val="60"/>
          <w:szCs w:val="60"/>
        </w:rPr>
        <w:t xml:space="preserve">Lab </w:t>
      </w:r>
      <w:r>
        <w:rPr>
          <w:b/>
          <w:bCs/>
          <w:sz w:val="60"/>
          <w:szCs w:val="60"/>
        </w:rPr>
        <w:t>11</w:t>
      </w:r>
    </w:p>
    <w:p w14:paraId="37D907F5" w14:textId="77777777" w:rsidR="00371CDC" w:rsidRPr="009A0282" w:rsidRDefault="00371CDC" w:rsidP="00371CDC">
      <w:pPr>
        <w:rPr>
          <w:b/>
          <w:bCs/>
          <w:sz w:val="20"/>
          <w:szCs w:val="20"/>
        </w:rPr>
      </w:pPr>
    </w:p>
    <w:p w14:paraId="1C132523" w14:textId="77777777" w:rsidR="00371CDC" w:rsidRPr="00E6234B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Problem statement</w:t>
      </w:r>
    </w:p>
    <w:p w14:paraId="25846F1B" w14:textId="77777777" w:rsidR="00371CDC" w:rsidRDefault="00371CDC" w:rsidP="00371CDC">
      <w:pPr>
        <w:jc w:val="center"/>
      </w:pPr>
      <w:r w:rsidRPr="003973B1">
        <w:drawing>
          <wp:inline distT="0" distB="0" distL="0" distR="0" wp14:anchorId="26969FAF" wp14:editId="7B78D343">
            <wp:extent cx="5540220" cy="1684166"/>
            <wp:effectExtent l="0" t="0" r="3810" b="0"/>
            <wp:docPr id="64" name="Picture 6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low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2BE8" w14:textId="77777777" w:rsidR="00371CDC" w:rsidRDefault="00371CDC" w:rsidP="00371CDC"/>
    <w:p w14:paraId="7C4C5FF5" w14:textId="77777777" w:rsidR="00371CDC" w:rsidRPr="009A0282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Tools</w:t>
      </w:r>
      <w:r>
        <w:rPr>
          <w:rFonts w:ascii="Sagona Book" w:hAnsi="Sagona Book"/>
          <w:b/>
          <w:bCs/>
          <w:color w:val="00B050"/>
          <w:sz w:val="40"/>
          <w:szCs w:val="40"/>
        </w:rPr>
        <w:t>/Programming Languages</w:t>
      </w:r>
      <w:r w:rsidRPr="00E6234B">
        <w:rPr>
          <w:rFonts w:ascii="Sagona Book" w:hAnsi="Sagona Book"/>
          <w:b/>
          <w:bCs/>
          <w:color w:val="00B050"/>
          <w:sz w:val="40"/>
          <w:szCs w:val="40"/>
        </w:rPr>
        <w:t xml:space="preserve"> Used </w:t>
      </w:r>
    </w:p>
    <w:p w14:paraId="190A43CD" w14:textId="77777777" w:rsidR="00371CDC" w:rsidRPr="00F156AE" w:rsidRDefault="00371CDC" w:rsidP="00371CDC">
      <w:pPr>
        <w:rPr>
          <w:rFonts w:ascii="Ubuntu" w:hAnsi="Ubuntu"/>
          <w:sz w:val="30"/>
          <w:szCs w:val="30"/>
        </w:rPr>
      </w:pPr>
      <w:r>
        <w:rPr>
          <w:rFonts w:ascii="Sagona Book" w:hAnsi="Sagona Book"/>
          <w:b/>
          <w:bCs/>
          <w:sz w:val="30"/>
          <w:szCs w:val="30"/>
        </w:rPr>
        <w:tab/>
      </w:r>
      <w:r>
        <w:rPr>
          <w:rFonts w:ascii="Ubuntu" w:hAnsi="Ubuntu"/>
          <w:sz w:val="30"/>
          <w:szCs w:val="30"/>
        </w:rPr>
        <w:t>Android Studio, XML Activity Class, Java, Kotlin</w:t>
      </w:r>
    </w:p>
    <w:p w14:paraId="39D7C473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E6234B">
        <w:rPr>
          <w:rFonts w:ascii="Sagona Book" w:hAnsi="Sagona Book"/>
          <w:b/>
          <w:bCs/>
          <w:color w:val="00B050"/>
          <w:sz w:val="40"/>
          <w:szCs w:val="40"/>
        </w:rPr>
        <w:t>Code Link</w:t>
      </w:r>
    </w:p>
    <w:p w14:paraId="2598335D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  <w:hyperlink r:id="rId88" w:history="1">
        <w:r w:rsidRPr="001A662D">
          <w:rPr>
            <w:rStyle w:val="Hyperlink"/>
            <w:rFonts w:ascii="Verdana Pro" w:hAnsi="Verdana Pro"/>
            <w:sz w:val="22"/>
            <w:szCs w:val="22"/>
          </w:rPr>
          <w:t>https://drive.google.com/drive/folders/1yiIlCcMpVyMUkduY0MvnYm8CYraQUHM3?usp=sharing</w:t>
        </w:r>
      </w:hyperlink>
    </w:p>
    <w:p w14:paraId="5AF74A7B" w14:textId="77777777" w:rsidR="00371CDC" w:rsidRDefault="00371CDC" w:rsidP="00371CDC">
      <w:pPr>
        <w:rPr>
          <w:rFonts w:ascii="Verdana Pro" w:hAnsi="Verdana Pro"/>
          <w:color w:val="00B050"/>
          <w:sz w:val="22"/>
          <w:szCs w:val="22"/>
        </w:rPr>
      </w:pPr>
    </w:p>
    <w:p w14:paraId="5BF12666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456734">
        <w:rPr>
          <w:rFonts w:ascii="Sagona Book" w:hAnsi="Sagona Book"/>
          <w:b/>
          <w:bCs/>
          <w:color w:val="00B050"/>
          <w:sz w:val="40"/>
          <w:szCs w:val="40"/>
        </w:rPr>
        <w:t>Screenshots</w:t>
      </w:r>
      <w:r>
        <w:rPr>
          <w:rFonts w:ascii="Sagona Book" w:hAnsi="Sagona Book"/>
          <w:b/>
          <w:bCs/>
          <w:color w:val="00B050"/>
          <w:sz w:val="40"/>
          <w:szCs w:val="40"/>
        </w:rPr>
        <w:t xml:space="preserve"> of Application</w:t>
      </w:r>
    </w:p>
    <w:p w14:paraId="4D5B0F77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F156AE">
        <w:rPr>
          <w:rFonts w:ascii="Sagona Book" w:hAnsi="Sagona Book"/>
          <w:b/>
          <w:bCs/>
          <w:color w:val="00B050"/>
          <w:sz w:val="40"/>
          <w:szCs w:val="40"/>
        </w:rPr>
        <w:drawing>
          <wp:inline distT="0" distB="0" distL="0" distR="0" wp14:anchorId="654DB79C" wp14:editId="7189C8B1">
            <wp:extent cx="6858000" cy="3646805"/>
            <wp:effectExtent l="0" t="0" r="0" b="0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1E19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  <w:r w:rsidRPr="00F156AE">
        <w:rPr>
          <w:rFonts w:ascii="Sagona Book" w:hAnsi="Sagona Book"/>
          <w:b/>
          <w:bCs/>
          <w:color w:val="00B050"/>
          <w:sz w:val="40"/>
          <w:szCs w:val="40"/>
        </w:rPr>
        <w:lastRenderedPageBreak/>
        <w:drawing>
          <wp:inline distT="0" distB="0" distL="0" distR="0" wp14:anchorId="4DE51327" wp14:editId="681CABE3">
            <wp:extent cx="6858000" cy="6939915"/>
            <wp:effectExtent l="0" t="0" r="0" b="0"/>
            <wp:docPr id="66" name="Picture 6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ell phone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8511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6F85AACD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75F65B34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0715C6EA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697CBD92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0E6CEE2F" w14:textId="77777777" w:rsidR="008D0EDD" w:rsidRDefault="008D0EDD" w:rsidP="00371CDC">
      <w:pPr>
        <w:rPr>
          <w:rFonts w:ascii="Sagona Book" w:hAnsi="Sagona Book"/>
          <w:b/>
          <w:bCs/>
          <w:color w:val="00B050"/>
          <w:sz w:val="160"/>
          <w:szCs w:val="160"/>
        </w:rPr>
      </w:pPr>
    </w:p>
    <w:p w14:paraId="31D2CA7B" w14:textId="77777777" w:rsidR="008D0EDD" w:rsidRDefault="008D0EDD" w:rsidP="00371CDC">
      <w:pPr>
        <w:rPr>
          <w:rFonts w:ascii="Sagona Book" w:hAnsi="Sagona Book"/>
          <w:b/>
          <w:bCs/>
          <w:color w:val="00B050"/>
          <w:sz w:val="160"/>
          <w:szCs w:val="160"/>
        </w:rPr>
      </w:pPr>
    </w:p>
    <w:p w14:paraId="0BF37DD3" w14:textId="77777777" w:rsidR="008D0EDD" w:rsidRDefault="008D0EDD" w:rsidP="00371CDC">
      <w:pPr>
        <w:rPr>
          <w:rFonts w:ascii="Sagona Book" w:hAnsi="Sagona Book"/>
          <w:b/>
          <w:bCs/>
          <w:color w:val="00B050"/>
          <w:sz w:val="160"/>
          <w:szCs w:val="160"/>
        </w:rPr>
      </w:pPr>
    </w:p>
    <w:p w14:paraId="71817D93" w14:textId="7EAE9E15" w:rsidR="00371CDC" w:rsidRPr="00B14262" w:rsidRDefault="00371CDC" w:rsidP="008D0EDD">
      <w:pPr>
        <w:jc w:val="center"/>
        <w:rPr>
          <w:rFonts w:ascii="Sagona Book" w:hAnsi="Sagona Book"/>
          <w:b/>
          <w:bCs/>
          <w:color w:val="00B050"/>
          <w:sz w:val="160"/>
          <w:szCs w:val="160"/>
        </w:rPr>
      </w:pPr>
      <w:r w:rsidRPr="00B14262">
        <w:rPr>
          <w:rFonts w:ascii="Sagona Book" w:hAnsi="Sagona Book"/>
          <w:b/>
          <w:bCs/>
          <w:color w:val="00B050"/>
          <w:sz w:val="160"/>
          <w:szCs w:val="160"/>
        </w:rPr>
        <w:t>Thankyou</w:t>
      </w:r>
    </w:p>
    <w:p w14:paraId="0FBB740E" w14:textId="77777777" w:rsidR="00371CDC" w:rsidRDefault="00371CDC" w:rsidP="00371CDC">
      <w:pPr>
        <w:rPr>
          <w:rFonts w:ascii="Sagona Book" w:hAnsi="Sagona Book"/>
          <w:b/>
          <w:bCs/>
          <w:color w:val="00B050"/>
          <w:sz w:val="40"/>
          <w:szCs w:val="40"/>
        </w:rPr>
      </w:pPr>
    </w:p>
    <w:p w14:paraId="255FF61C" w14:textId="77777777" w:rsidR="00371CDC" w:rsidRDefault="00371CDC" w:rsidP="00371CDC">
      <w:pPr>
        <w:shd w:val="clear" w:color="auto" w:fill="FFFFFF"/>
        <w:spacing w:line="285" w:lineRule="atLeast"/>
        <w:rPr>
          <w:rFonts w:ascii="Ubuntu" w:hAnsi="Ubuntu"/>
          <w:sz w:val="28"/>
          <w:szCs w:val="28"/>
        </w:rPr>
      </w:pPr>
    </w:p>
    <w:p w14:paraId="4732675A" w14:textId="77777777" w:rsidR="007B6C3B" w:rsidRPr="00371CDC" w:rsidRDefault="007B6C3B" w:rsidP="00371CDC"/>
    <w:sectPr w:rsidR="007B6C3B" w:rsidRPr="00371CDC" w:rsidSect="00E74B29">
      <w:footerReference w:type="even" r:id="rId91"/>
      <w:footerReference w:type="default" r:id="rId92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B8D8F" w14:textId="77777777" w:rsidR="00FD5939" w:rsidRDefault="00FD5939" w:rsidP="00E74B29">
      <w:r>
        <w:separator/>
      </w:r>
    </w:p>
  </w:endnote>
  <w:endnote w:type="continuationSeparator" w:id="0">
    <w:p w14:paraId="452BCAD7" w14:textId="77777777" w:rsidR="00FD5939" w:rsidRDefault="00FD5939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Sagona Book">
    <w:altName w:val="Sagona Book"/>
    <w:charset w:val="00"/>
    <w:family w:val="roman"/>
    <w:pitch w:val="variable"/>
    <w:sig w:usb0="8000002F" w:usb1="0000000A" w:usb2="00000000" w:usb3="00000000" w:csb0="00000001" w:csb1="00000000"/>
  </w:font>
  <w:font w:name="Congenial">
    <w:charset w:val="00"/>
    <w:family w:val="auto"/>
    <w:pitch w:val="variable"/>
    <w:sig w:usb0="8000002F" w:usb1="1000205B" w:usb2="00000000" w:usb3="00000000" w:csb0="00000001" w:csb1="00000000"/>
  </w:font>
  <w:font w:name="Verdana Pro">
    <w:charset w:val="00"/>
    <w:family w:val="swiss"/>
    <w:pitch w:val="variable"/>
    <w:sig w:usb0="80000287" w:usb1="00000043" w:usb2="00000000" w:usb3="00000000" w:csb0="0000009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0B53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AD92F" w14:textId="77777777" w:rsidR="00FD5939" w:rsidRDefault="00FD5939" w:rsidP="00E74B29">
      <w:r>
        <w:separator/>
      </w:r>
    </w:p>
  </w:footnote>
  <w:footnote w:type="continuationSeparator" w:id="0">
    <w:p w14:paraId="35BDC1A4" w14:textId="77777777" w:rsidR="00FD5939" w:rsidRDefault="00FD5939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55B4D"/>
    <w:multiLevelType w:val="hybridMultilevel"/>
    <w:tmpl w:val="94DAEA4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92C05F1"/>
    <w:multiLevelType w:val="hybridMultilevel"/>
    <w:tmpl w:val="1F94F6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225AB"/>
    <w:multiLevelType w:val="hybridMultilevel"/>
    <w:tmpl w:val="6D0C06CE"/>
    <w:lvl w:ilvl="0" w:tplc="DF160BF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8B7103"/>
    <w:multiLevelType w:val="multilevel"/>
    <w:tmpl w:val="B9E2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9C21616"/>
    <w:multiLevelType w:val="multilevel"/>
    <w:tmpl w:val="15AA8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3A00B0"/>
    <w:multiLevelType w:val="multilevel"/>
    <w:tmpl w:val="227A2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97401DF"/>
    <w:multiLevelType w:val="hybridMultilevel"/>
    <w:tmpl w:val="13FCF472"/>
    <w:lvl w:ilvl="0" w:tplc="49D25ECC">
      <w:start w:val="4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215609"/>
    <w:multiLevelType w:val="hybridMultilevel"/>
    <w:tmpl w:val="C4544732"/>
    <w:lvl w:ilvl="0" w:tplc="011875BA">
      <w:start w:val="3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0E78B2"/>
    <w:multiLevelType w:val="hybridMultilevel"/>
    <w:tmpl w:val="5BD09868"/>
    <w:lvl w:ilvl="0" w:tplc="CAC68F2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E50C01"/>
    <w:multiLevelType w:val="hybridMultilevel"/>
    <w:tmpl w:val="ECD2F2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1267351">
    <w:abstractNumId w:val="3"/>
  </w:num>
  <w:num w:numId="2" w16cid:durableId="1054739898">
    <w:abstractNumId w:val="10"/>
  </w:num>
  <w:num w:numId="3" w16cid:durableId="415324467">
    <w:abstractNumId w:val="8"/>
  </w:num>
  <w:num w:numId="4" w16cid:durableId="1152209101">
    <w:abstractNumId w:val="9"/>
  </w:num>
  <w:num w:numId="5" w16cid:durableId="1290820827">
    <w:abstractNumId w:val="2"/>
  </w:num>
  <w:num w:numId="6" w16cid:durableId="402072274">
    <w:abstractNumId w:val="7"/>
  </w:num>
  <w:num w:numId="7" w16cid:durableId="2060666703">
    <w:abstractNumId w:val="0"/>
  </w:num>
  <w:num w:numId="8" w16cid:durableId="1129202927">
    <w:abstractNumId w:val="5"/>
  </w:num>
  <w:num w:numId="9" w16cid:durableId="190841675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6926226">
    <w:abstractNumId w:val="6"/>
  </w:num>
  <w:num w:numId="11" w16cid:durableId="40306498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YYWtQBbAi8nLQAAAA=="/>
  </w:docVars>
  <w:rsids>
    <w:rsidRoot w:val="00092E41"/>
    <w:rsid w:val="00032A2B"/>
    <w:rsid w:val="00086FA5"/>
    <w:rsid w:val="00092E41"/>
    <w:rsid w:val="00096D6B"/>
    <w:rsid w:val="000A4255"/>
    <w:rsid w:val="000E4641"/>
    <w:rsid w:val="001172D0"/>
    <w:rsid w:val="00151F66"/>
    <w:rsid w:val="00177F8D"/>
    <w:rsid w:val="00182C4D"/>
    <w:rsid w:val="00185F4A"/>
    <w:rsid w:val="001A7A17"/>
    <w:rsid w:val="001B2720"/>
    <w:rsid w:val="001C3237"/>
    <w:rsid w:val="001C7D09"/>
    <w:rsid w:val="001E0ECE"/>
    <w:rsid w:val="002012DC"/>
    <w:rsid w:val="00205966"/>
    <w:rsid w:val="00222F68"/>
    <w:rsid w:val="002951EB"/>
    <w:rsid w:val="002B6E38"/>
    <w:rsid w:val="002C2914"/>
    <w:rsid w:val="002D1910"/>
    <w:rsid w:val="002D2200"/>
    <w:rsid w:val="002F03AB"/>
    <w:rsid w:val="003030E0"/>
    <w:rsid w:val="0030325D"/>
    <w:rsid w:val="003078DD"/>
    <w:rsid w:val="003172A2"/>
    <w:rsid w:val="0032356B"/>
    <w:rsid w:val="00340F0C"/>
    <w:rsid w:val="00354826"/>
    <w:rsid w:val="00371CDC"/>
    <w:rsid w:val="0039195A"/>
    <w:rsid w:val="00395D77"/>
    <w:rsid w:val="003973B1"/>
    <w:rsid w:val="003A49C6"/>
    <w:rsid w:val="003B5034"/>
    <w:rsid w:val="003F3D1D"/>
    <w:rsid w:val="0040564B"/>
    <w:rsid w:val="00414139"/>
    <w:rsid w:val="0044094A"/>
    <w:rsid w:val="0045557C"/>
    <w:rsid w:val="00456734"/>
    <w:rsid w:val="0048120C"/>
    <w:rsid w:val="0048750B"/>
    <w:rsid w:val="004909D9"/>
    <w:rsid w:val="004F22FB"/>
    <w:rsid w:val="00521481"/>
    <w:rsid w:val="0056636B"/>
    <w:rsid w:val="005D252A"/>
    <w:rsid w:val="005D6FA6"/>
    <w:rsid w:val="00610A09"/>
    <w:rsid w:val="0063405E"/>
    <w:rsid w:val="00665110"/>
    <w:rsid w:val="006709F1"/>
    <w:rsid w:val="00672BCD"/>
    <w:rsid w:val="006C0D67"/>
    <w:rsid w:val="006C60E6"/>
    <w:rsid w:val="00705301"/>
    <w:rsid w:val="007106FA"/>
    <w:rsid w:val="00725B78"/>
    <w:rsid w:val="007348B4"/>
    <w:rsid w:val="00742988"/>
    <w:rsid w:val="00764F3D"/>
    <w:rsid w:val="00795B80"/>
    <w:rsid w:val="007B6C3B"/>
    <w:rsid w:val="007C06BD"/>
    <w:rsid w:val="007D6C31"/>
    <w:rsid w:val="007D7306"/>
    <w:rsid w:val="008079CC"/>
    <w:rsid w:val="00837914"/>
    <w:rsid w:val="008405C8"/>
    <w:rsid w:val="008434D9"/>
    <w:rsid w:val="00870AFF"/>
    <w:rsid w:val="00874FE7"/>
    <w:rsid w:val="0088776E"/>
    <w:rsid w:val="008A0FAE"/>
    <w:rsid w:val="008B72F9"/>
    <w:rsid w:val="008D0EDD"/>
    <w:rsid w:val="00952F7D"/>
    <w:rsid w:val="0095496A"/>
    <w:rsid w:val="009928A5"/>
    <w:rsid w:val="009A0282"/>
    <w:rsid w:val="009A3347"/>
    <w:rsid w:val="009A38BA"/>
    <w:rsid w:val="009E5B7E"/>
    <w:rsid w:val="00A21B59"/>
    <w:rsid w:val="00A2377C"/>
    <w:rsid w:val="00A25A42"/>
    <w:rsid w:val="00A67FC1"/>
    <w:rsid w:val="00B14262"/>
    <w:rsid w:val="00B2336B"/>
    <w:rsid w:val="00B24978"/>
    <w:rsid w:val="00B355BF"/>
    <w:rsid w:val="00B42474"/>
    <w:rsid w:val="00B43E11"/>
    <w:rsid w:val="00B54757"/>
    <w:rsid w:val="00B80B03"/>
    <w:rsid w:val="00BA4919"/>
    <w:rsid w:val="00BF3430"/>
    <w:rsid w:val="00C42943"/>
    <w:rsid w:val="00C43C5D"/>
    <w:rsid w:val="00C466AA"/>
    <w:rsid w:val="00C755AB"/>
    <w:rsid w:val="00CA5364"/>
    <w:rsid w:val="00CB7EC7"/>
    <w:rsid w:val="00CC3F0D"/>
    <w:rsid w:val="00CD6D7B"/>
    <w:rsid w:val="00CE66ED"/>
    <w:rsid w:val="00CE7B79"/>
    <w:rsid w:val="00D43125"/>
    <w:rsid w:val="00D455DA"/>
    <w:rsid w:val="00D62ADF"/>
    <w:rsid w:val="00D66A3A"/>
    <w:rsid w:val="00D82E59"/>
    <w:rsid w:val="00D97A44"/>
    <w:rsid w:val="00DA34DF"/>
    <w:rsid w:val="00DB2B1A"/>
    <w:rsid w:val="00DE0D7F"/>
    <w:rsid w:val="00DF198B"/>
    <w:rsid w:val="00E15B5F"/>
    <w:rsid w:val="00E40F94"/>
    <w:rsid w:val="00E6234B"/>
    <w:rsid w:val="00E641D7"/>
    <w:rsid w:val="00E74B29"/>
    <w:rsid w:val="00E85C50"/>
    <w:rsid w:val="00ED6CB6"/>
    <w:rsid w:val="00EF19F9"/>
    <w:rsid w:val="00EF7945"/>
    <w:rsid w:val="00F156AE"/>
    <w:rsid w:val="00F50791"/>
    <w:rsid w:val="00F52B14"/>
    <w:rsid w:val="00F604F0"/>
    <w:rsid w:val="00F65EA7"/>
    <w:rsid w:val="00FA16F2"/>
    <w:rsid w:val="00FB175D"/>
    <w:rsid w:val="00FB2F1A"/>
    <w:rsid w:val="00FC2E2B"/>
    <w:rsid w:val="00FD5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D82E59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5D252A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semiHidden/>
    <w:unhideWhenUsed/>
    <w:rsid w:val="005D252A"/>
    <w:pPr>
      <w:spacing w:before="100" w:beforeAutospacing="1" w:after="100" w:afterAutospacing="1"/>
    </w:pPr>
    <w:rPr>
      <w:lang w:bidi="ar-SA"/>
    </w:rPr>
  </w:style>
  <w:style w:type="paragraph" w:customStyle="1" w:styleId="msonormal0">
    <w:name w:val="msonormal"/>
    <w:basedOn w:val="Normal"/>
    <w:rsid w:val="007D7306"/>
    <w:pPr>
      <w:spacing w:before="100" w:beforeAutospacing="1" w:after="100" w:afterAutospacing="1"/>
    </w:pPr>
    <w:rPr>
      <w:lang w:bidi="ar-SA"/>
    </w:rPr>
  </w:style>
  <w:style w:type="character" w:styleId="Hyperlink">
    <w:name w:val="Hyperlink"/>
    <w:basedOn w:val="DefaultParagraphFont"/>
    <w:uiPriority w:val="99"/>
    <w:semiHidden/>
    <w:rsid w:val="00BA491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49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4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87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1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8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3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8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6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1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3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1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1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0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9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04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9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0711">
              <w:marLeft w:val="360"/>
              <w:marRight w:val="0"/>
              <w:marTop w:val="19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4961">
              <w:marLeft w:val="108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1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33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8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0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5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2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3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73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9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7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2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24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2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0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4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7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9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8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8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2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7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3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48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75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8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5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6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63" Type="http://schemas.openxmlformats.org/officeDocument/2006/relationships/image" Target="media/image47.jpe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68.png"/><Relationship Id="rId16" Type="http://schemas.openxmlformats.org/officeDocument/2006/relationships/image" Target="media/image5.jpe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3.jpeg"/><Relationship Id="rId53" Type="http://schemas.openxmlformats.org/officeDocument/2006/relationships/image" Target="media/image37.jpeg"/><Relationship Id="rId58" Type="http://schemas.openxmlformats.org/officeDocument/2006/relationships/image" Target="media/image42.jpe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numbering" Target="numbering.xml"/><Relationship Id="rId90" Type="http://schemas.openxmlformats.org/officeDocument/2006/relationships/image" Target="media/image69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43" Type="http://schemas.openxmlformats.org/officeDocument/2006/relationships/image" Target="media/image29.jpeg"/><Relationship Id="rId48" Type="http://schemas.openxmlformats.org/officeDocument/2006/relationships/image" Target="media/image34.png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80" Type="http://schemas.openxmlformats.org/officeDocument/2006/relationships/image" Target="media/image61.png"/><Relationship Id="rId85" Type="http://schemas.openxmlformats.org/officeDocument/2006/relationships/hyperlink" Target="https://drive.google.com/drive/folders/1uVPL9_coC7_M4m8RFfRJr_jnd22y4HvT?usp=sharing" TargetMode="External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3.jpeg"/><Relationship Id="rId33" Type="http://schemas.openxmlformats.org/officeDocument/2006/relationships/hyperlink" Target="https://drive.google.com/drive/folders/1ICCw0wSp304RFoQkppLxU5HAhDU6sYC3?usp=sharing" TargetMode="External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image" Target="media/image43.jpeg"/><Relationship Id="rId67" Type="http://schemas.openxmlformats.org/officeDocument/2006/relationships/image" Target="media/image50.png"/><Relationship Id="rId20" Type="http://schemas.openxmlformats.org/officeDocument/2006/relationships/hyperlink" Target="https://drive.google.com/drive/folders/1JX6OnbGS4ipC1GDTUtRWQ0FcU0dtfdh3?usp=sharing" TargetMode="External"/><Relationship Id="rId41" Type="http://schemas.openxmlformats.org/officeDocument/2006/relationships/image" Target="media/image27.jpeg"/><Relationship Id="rId54" Type="http://schemas.openxmlformats.org/officeDocument/2006/relationships/image" Target="media/image38.jpe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hyperlink" Target="https://drive.google.com/drive/folders/1yiIlCcMpVyMUkduY0MvnYm8CYraQUHM3?usp=sharing" TargetMode="External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2.jpeg"/><Relationship Id="rId49" Type="http://schemas.openxmlformats.org/officeDocument/2006/relationships/hyperlink" Target="https://drive.google.com/drive/folders/1ZvvUFqbXw4aUJvxS-2RriNgqNQd4G2Ls?usp=sharing" TargetMode="External"/><Relationship Id="rId57" Type="http://schemas.openxmlformats.org/officeDocument/2006/relationships/image" Target="media/image41.jpeg"/><Relationship Id="rId10" Type="http://schemas.openxmlformats.org/officeDocument/2006/relationships/endnotes" Target="endnotes.xml"/><Relationship Id="rId31" Type="http://schemas.openxmlformats.org/officeDocument/2006/relationships/image" Target="media/image18.jpeg"/><Relationship Id="rId44" Type="http://schemas.openxmlformats.org/officeDocument/2006/relationships/image" Target="media/image30.jpeg"/><Relationship Id="rId52" Type="http://schemas.openxmlformats.org/officeDocument/2006/relationships/hyperlink" Target="https://drive.google.com/drive/folders/1R-zW7sRFcYykbSq8cKiDAi3HIX-OlsVH?usp=sharing" TargetMode="External"/><Relationship Id="rId60" Type="http://schemas.openxmlformats.org/officeDocument/2006/relationships/image" Target="media/image44.jpeg"/><Relationship Id="rId65" Type="http://schemas.openxmlformats.org/officeDocument/2006/relationships/image" Target="media/image49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2.jpeg"/><Relationship Id="rId86" Type="http://schemas.openxmlformats.org/officeDocument/2006/relationships/image" Target="media/image66.png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drive.google.com/drive/folders/1UDCQhPfc_Mv-1wWJff0iQNBgxh_kvurQ?usp=sharing" TargetMode="External"/><Relationship Id="rId18" Type="http://schemas.openxmlformats.org/officeDocument/2006/relationships/image" Target="media/image7.jpe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image" Target="media/image35.png"/><Relationship Id="rId55" Type="http://schemas.openxmlformats.org/officeDocument/2006/relationships/image" Target="media/image39.jpeg"/><Relationship Id="rId76" Type="http://schemas.openxmlformats.org/officeDocument/2006/relationships/hyperlink" Target="https://drive.google.com/drive/folders/1wp3YxrJk0EsSloJDj1rRje91cCN3dGc3?usp=sharing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drive.google.com/drive/folders/1YITg_M056nYjtTVkKtmssYB2kse1p6LC?usp=sharing" TargetMode="External"/><Relationship Id="rId92" Type="http://schemas.openxmlformats.org/officeDocument/2006/relationships/footer" Target="footer2.xml"/><Relationship Id="rId2" Type="http://schemas.openxmlformats.org/officeDocument/2006/relationships/customXml" Target="../customXml/item2.xml"/><Relationship Id="rId29" Type="http://schemas.openxmlformats.org/officeDocument/2006/relationships/hyperlink" Target="https://drive.google.com/drive/folders/1J5onahJVhhw1Q9_5vVHU9Zp7BU8DD7aa?usp=sharing" TargetMode="External"/><Relationship Id="rId24" Type="http://schemas.openxmlformats.org/officeDocument/2006/relationships/image" Target="media/image12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hyperlink" Target="https://drive.google.com/drive/folders/1NjOTx3dwwy95V7BG5bMXD_2mxRBBKang?usp=sharing" TargetMode="External"/><Relationship Id="rId87" Type="http://schemas.openxmlformats.org/officeDocument/2006/relationships/image" Target="media/image67.png"/><Relationship Id="rId61" Type="http://schemas.openxmlformats.org/officeDocument/2006/relationships/image" Target="media/image45.jpeg"/><Relationship Id="rId82" Type="http://schemas.openxmlformats.org/officeDocument/2006/relationships/image" Target="media/image63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56" Type="http://schemas.openxmlformats.org/officeDocument/2006/relationships/image" Target="media/image40.jpeg"/><Relationship Id="rId77" Type="http://schemas.openxmlformats.org/officeDocument/2006/relationships/image" Target="media/image5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D6A9C88-0F81-4B9D-AB62-584CECB03BE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39</Pages>
  <Words>706</Words>
  <Characters>4025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2021-09-09T11:19:00Z</dcterms:created>
  <dcterms:modified xsi:type="dcterms:W3CDTF">2022-04-27T18:07:00Z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